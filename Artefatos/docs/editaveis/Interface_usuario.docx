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0490" w14:textId="54E3048D" w:rsidR="00065A76" w:rsidRPr="00B472EF" w:rsidRDefault="00065A76" w:rsidP="00B472EF">
      <w:pPr>
        <w:pStyle w:val="Heading1"/>
      </w:pPr>
      <w:bookmarkStart w:id="0" w:name="_Toc254818273"/>
      <w:r w:rsidRPr="00B472EF">
        <w:t>Interface de usuário</w:t>
      </w:r>
      <w:r w:rsidR="008A6F31" w:rsidRPr="00B472EF">
        <w:t xml:space="preserve">: </w:t>
      </w:r>
      <w:r w:rsidR="00AE102A" w:rsidRPr="00B472EF">
        <w:t>Página de login</w:t>
      </w:r>
      <w:bookmarkEnd w:id="0"/>
    </w:p>
    <w:p w14:paraId="78E1FCD3" w14:textId="09EA703C" w:rsidR="00065A76" w:rsidRPr="00B472EF" w:rsidRDefault="00065A76" w:rsidP="00B472EF">
      <w:pPr>
        <w:pStyle w:val="Heading2"/>
      </w:pPr>
      <w:r w:rsidRPr="00B472EF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636A0D7B" w14:textId="77777777" w:rsidTr="00216504">
        <w:tc>
          <w:tcPr>
            <w:tcW w:w="8497" w:type="dxa"/>
          </w:tcPr>
          <w:p w14:paraId="4B10ED3D" w14:textId="5E456C72" w:rsidR="00216504" w:rsidRDefault="00A245B8" w:rsidP="00B472EF">
            <w:pPr>
              <w:pStyle w:val="BodyText"/>
            </w:pPr>
            <w:r w:rsidRPr="00A245B8">
              <w:rPr>
                <w:noProof/>
              </w:rPr>
              <w:drawing>
                <wp:inline distT="0" distB="0" distL="0" distR="0" wp14:anchorId="285E481A" wp14:editId="4400DC7F">
                  <wp:extent cx="5401945" cy="3268345"/>
                  <wp:effectExtent l="0" t="0" r="8255" b="8255"/>
                  <wp:docPr id="79318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185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326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9DAFE" w14:textId="1C282833" w:rsidR="00065A76" w:rsidRDefault="00065A76" w:rsidP="00B472EF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16504" w14:paraId="1101F30A" w14:textId="77777777" w:rsidTr="00216504">
        <w:tc>
          <w:tcPr>
            <w:tcW w:w="8497" w:type="dxa"/>
          </w:tcPr>
          <w:p w14:paraId="73E771B4" w14:textId="12D588CC" w:rsidR="00216504" w:rsidRDefault="00216504" w:rsidP="00B472EF">
            <w:pPr>
              <w:pStyle w:val="BodyText"/>
            </w:pPr>
            <w:r w:rsidRPr="003B5A95">
              <w:t xml:space="preserve">- </w:t>
            </w:r>
            <w:r w:rsidRPr="00B472EF">
              <w:t>Home</w:t>
            </w:r>
          </w:p>
        </w:tc>
      </w:tr>
    </w:tbl>
    <w:p w14:paraId="0AD0C3EE" w14:textId="32AD0E97" w:rsidR="00065A76" w:rsidRPr="003B5A95" w:rsidRDefault="00065A76" w:rsidP="00B472E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835"/>
        <w:gridCol w:w="1699"/>
        <w:gridCol w:w="974"/>
        <w:gridCol w:w="2121"/>
        <w:gridCol w:w="956"/>
        <w:gridCol w:w="1217"/>
      </w:tblGrid>
      <w:tr w:rsidR="00B472EF" w14:paraId="365B1122" w14:textId="77777777" w:rsidTr="008321D0">
        <w:tc>
          <w:tcPr>
            <w:tcW w:w="696" w:type="dxa"/>
          </w:tcPr>
          <w:p w14:paraId="1605109E" w14:textId="67351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38" w:type="dxa"/>
          </w:tcPr>
          <w:p w14:paraId="5B5B324C" w14:textId="03E250AC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03" w:type="dxa"/>
          </w:tcPr>
          <w:p w14:paraId="54A57097" w14:textId="1C3D96C6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77" w:type="dxa"/>
          </w:tcPr>
          <w:p w14:paraId="69DD28AB" w14:textId="01CDFDEE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2160" w:type="dxa"/>
          </w:tcPr>
          <w:p w14:paraId="646E23D3" w14:textId="5693385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7" w:type="dxa"/>
          </w:tcPr>
          <w:p w14:paraId="70615195" w14:textId="68E4B014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156" w:type="dxa"/>
          </w:tcPr>
          <w:p w14:paraId="6083AB9A" w14:textId="2843DDA3" w:rsidR="00216504" w:rsidRPr="002779E1" w:rsidRDefault="00216504" w:rsidP="00B472EF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472EF" w14:paraId="3E04771C" w14:textId="77777777" w:rsidTr="008321D0">
        <w:tc>
          <w:tcPr>
            <w:tcW w:w="696" w:type="dxa"/>
          </w:tcPr>
          <w:p w14:paraId="5EAD0530" w14:textId="026E48C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838" w:type="dxa"/>
          </w:tcPr>
          <w:p w14:paraId="2EACF95A" w14:textId="0E6FAE7C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E-mail</w:t>
            </w:r>
          </w:p>
        </w:tc>
        <w:tc>
          <w:tcPr>
            <w:tcW w:w="1703" w:type="dxa"/>
          </w:tcPr>
          <w:p w14:paraId="3CE6AF49" w14:textId="6D858E0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e-mail</w:t>
            </w:r>
          </w:p>
        </w:tc>
        <w:tc>
          <w:tcPr>
            <w:tcW w:w="977" w:type="dxa"/>
          </w:tcPr>
          <w:p w14:paraId="78DF6932" w14:textId="37A6B195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14:paraId="2DD38FA9" w14:textId="28493931" w:rsidR="00216504" w:rsidRPr="002779E1" w:rsidRDefault="008321D0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Formato de e-mail</w:t>
            </w:r>
          </w:p>
        </w:tc>
        <w:tc>
          <w:tcPr>
            <w:tcW w:w="967" w:type="dxa"/>
          </w:tcPr>
          <w:p w14:paraId="283B20D6" w14:textId="7FCB1E0F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7F676E6E" w14:textId="4D60C3CD" w:rsidR="00216504" w:rsidRPr="002779E1" w:rsidRDefault="008321D0" w:rsidP="00B4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  <w:tr w:rsidR="00B472EF" w14:paraId="08C6EC6C" w14:textId="77777777" w:rsidTr="008321D0">
        <w:tc>
          <w:tcPr>
            <w:tcW w:w="696" w:type="dxa"/>
          </w:tcPr>
          <w:p w14:paraId="4C5A3E78" w14:textId="5BEA71E6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838" w:type="dxa"/>
          </w:tcPr>
          <w:p w14:paraId="3D1B5E81" w14:textId="5DECE8F8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Senha</w:t>
            </w:r>
          </w:p>
        </w:tc>
        <w:tc>
          <w:tcPr>
            <w:tcW w:w="1703" w:type="dxa"/>
          </w:tcPr>
          <w:p w14:paraId="5E055DB1" w14:textId="64B25A8B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Campo de preenchimento de senha</w:t>
            </w:r>
          </w:p>
        </w:tc>
        <w:tc>
          <w:tcPr>
            <w:tcW w:w="977" w:type="dxa"/>
          </w:tcPr>
          <w:p w14:paraId="0EE83F8C" w14:textId="29486847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  <w:tc>
          <w:tcPr>
            <w:tcW w:w="2160" w:type="dxa"/>
          </w:tcPr>
          <w:p w14:paraId="7EDA9514" w14:textId="4A75EE76" w:rsidR="00216504" w:rsidRPr="002779E1" w:rsidRDefault="008321D0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Mínimo 6 caracteres com no mínimo uma letra maiúscula, um número e um caractere especial</w:t>
            </w:r>
          </w:p>
        </w:tc>
        <w:tc>
          <w:tcPr>
            <w:tcW w:w="967" w:type="dxa"/>
          </w:tcPr>
          <w:p w14:paraId="22961B73" w14:textId="661986CE" w:rsidR="00216504" w:rsidRPr="002779E1" w:rsidRDefault="00216504" w:rsidP="00B472EF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73A7D5ED" w14:textId="5D280463" w:rsidR="00216504" w:rsidRPr="002779E1" w:rsidRDefault="008321D0" w:rsidP="00B472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  <w:r w:rsidR="00027FA7">
              <w:rPr>
                <w:sz w:val="22"/>
                <w:szCs w:val="22"/>
              </w:rPr>
              <w:t>, obrigatório</w:t>
            </w:r>
          </w:p>
        </w:tc>
      </w:tr>
    </w:tbl>
    <w:p w14:paraId="16842012" w14:textId="04B60378" w:rsidR="00065A76" w:rsidRPr="003B5A95" w:rsidRDefault="00065A76" w:rsidP="00B472E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779E1" w14:paraId="0B3FF13E" w14:textId="77777777" w:rsidTr="002779E1">
        <w:tc>
          <w:tcPr>
            <w:tcW w:w="704" w:type="dxa"/>
          </w:tcPr>
          <w:p w14:paraId="6A2AC1A5" w14:textId="4D4C3582" w:rsidR="002779E1" w:rsidRPr="002779E1" w:rsidRDefault="002779E1" w:rsidP="002779E1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553BD39" w14:textId="1316D873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8EE4DB" w14:textId="6E7A7C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1CEEABC2" w14:textId="6C16B4E8" w:rsidR="002779E1" w:rsidRPr="002779E1" w:rsidRDefault="002779E1" w:rsidP="002779E1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779E1" w14:paraId="2700F78E" w14:textId="77777777" w:rsidTr="002779E1">
        <w:tc>
          <w:tcPr>
            <w:tcW w:w="704" w:type="dxa"/>
          </w:tcPr>
          <w:p w14:paraId="2F16A11B" w14:textId="4C0E4981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122F4A86" w14:textId="36C7CE93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“Entrar”</w:t>
            </w:r>
          </w:p>
        </w:tc>
        <w:tc>
          <w:tcPr>
            <w:tcW w:w="3827" w:type="dxa"/>
          </w:tcPr>
          <w:p w14:paraId="3B4AB59F" w14:textId="2A4CAC61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 xml:space="preserve">Entrar na conta </w:t>
            </w:r>
          </w:p>
        </w:tc>
        <w:tc>
          <w:tcPr>
            <w:tcW w:w="1556" w:type="dxa"/>
          </w:tcPr>
          <w:p w14:paraId="3C265E6B" w14:textId="5A7DC9F2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2779E1" w14:paraId="19F0D3ED" w14:textId="77777777" w:rsidTr="002779E1">
        <w:tc>
          <w:tcPr>
            <w:tcW w:w="704" w:type="dxa"/>
          </w:tcPr>
          <w:p w14:paraId="6B25BD67" w14:textId="5B26B008" w:rsidR="002779E1" w:rsidRPr="002779E1" w:rsidRDefault="002779E1" w:rsidP="002779E1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410" w:type="dxa"/>
          </w:tcPr>
          <w:p w14:paraId="21E008D0" w14:textId="26B938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“Esqueci minha senha”</w:t>
            </w:r>
          </w:p>
        </w:tc>
        <w:tc>
          <w:tcPr>
            <w:tcW w:w="3827" w:type="dxa"/>
          </w:tcPr>
          <w:p w14:paraId="2ABED8B9" w14:textId="2AB5D269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Envia um e-mail para troca de senha do usuário</w:t>
            </w:r>
          </w:p>
        </w:tc>
        <w:tc>
          <w:tcPr>
            <w:tcW w:w="1556" w:type="dxa"/>
          </w:tcPr>
          <w:p w14:paraId="768CFDC8" w14:textId="1C55DDD0" w:rsidR="002779E1" w:rsidRPr="002779E1" w:rsidRDefault="002779E1" w:rsidP="002779E1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74C95133" w14:textId="67AA2267" w:rsidR="001D2232" w:rsidRPr="003B5A95" w:rsidRDefault="001D2232" w:rsidP="00B472EF">
      <w:pPr>
        <w:pStyle w:val="Heading1"/>
      </w:pPr>
      <w:r w:rsidRPr="003B5A95">
        <w:lastRenderedPageBreak/>
        <w:t>Interface de usuário</w:t>
      </w:r>
      <w:r w:rsidR="00273583" w:rsidRPr="003B5A95">
        <w:t xml:space="preserve">: </w:t>
      </w:r>
      <w:r w:rsidRPr="003B5A95">
        <w:t>Página de home</w:t>
      </w:r>
    </w:p>
    <w:p w14:paraId="6A3D0CDB" w14:textId="77777777" w:rsidR="001D2232" w:rsidRPr="0024338D" w:rsidRDefault="001D2232" w:rsidP="00B472EF">
      <w:pPr>
        <w:pStyle w:val="Heading2"/>
      </w:pPr>
      <w:r w:rsidRPr="0024338D">
        <w:t>Leiaute sugerido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3788648C" w14:textId="77777777" w:rsidTr="00E72DAB">
        <w:trPr>
          <w:trHeight w:val="645"/>
        </w:trPr>
        <w:tc>
          <w:tcPr>
            <w:tcW w:w="8500" w:type="dxa"/>
          </w:tcPr>
          <w:p w14:paraId="43232D29" w14:textId="78432C27" w:rsidR="001D2232" w:rsidRPr="003B5A95" w:rsidRDefault="003A6FE3" w:rsidP="00B472EF">
            <w:pPr>
              <w:pStyle w:val="Tabela"/>
            </w:pPr>
            <w:r w:rsidRPr="003A6FE3">
              <w:rPr>
                <w:noProof/>
              </w:rPr>
              <w:drawing>
                <wp:inline distT="0" distB="0" distL="0" distR="0" wp14:anchorId="4401C2C3" wp14:editId="12999094">
                  <wp:extent cx="5308600" cy="3133090"/>
                  <wp:effectExtent l="0" t="0" r="6350" b="0"/>
                  <wp:docPr id="1129795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7950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60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3F6C9" w14:textId="77777777" w:rsidR="001D2232" w:rsidRPr="003B5A95" w:rsidRDefault="001D2232" w:rsidP="00B472EF">
      <w:pPr>
        <w:pStyle w:val="Heading2"/>
      </w:pPr>
      <w:r w:rsidRPr="003B5A95">
        <w:t>Relacionamentos com outras interfaces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0"/>
      </w:tblGrid>
      <w:tr w:rsidR="001D2232" w:rsidRPr="003B5A95" w14:paraId="2119EF0E" w14:textId="77777777" w:rsidTr="00E72DAB">
        <w:trPr>
          <w:trHeight w:val="455"/>
        </w:trPr>
        <w:tc>
          <w:tcPr>
            <w:tcW w:w="8500" w:type="dxa"/>
          </w:tcPr>
          <w:p w14:paraId="5411759C" w14:textId="77777777" w:rsidR="00530921" w:rsidRPr="003B5A95" w:rsidRDefault="000C7B12" w:rsidP="00B472EF">
            <w:pPr>
              <w:pStyle w:val="Tabela"/>
            </w:pPr>
            <w:r w:rsidRPr="003B5A95">
              <w:t>- Gerenciar alunos;</w:t>
            </w:r>
          </w:p>
          <w:p w14:paraId="7F5D7528" w14:textId="77777777" w:rsidR="000C7B12" w:rsidRPr="003B5A95" w:rsidRDefault="000C7B12" w:rsidP="00B472EF">
            <w:pPr>
              <w:pStyle w:val="Tabela"/>
            </w:pPr>
            <w:r w:rsidRPr="003B5A95">
              <w:t>- Gerenciar funcionários;</w:t>
            </w:r>
          </w:p>
          <w:p w14:paraId="676CE76F" w14:textId="77777777" w:rsidR="000C7B12" w:rsidRPr="003B5A95" w:rsidRDefault="000C7B12" w:rsidP="00B472EF">
            <w:pPr>
              <w:pStyle w:val="Tabela"/>
            </w:pPr>
            <w:r w:rsidRPr="003B5A95">
              <w:t>- Financeiro;</w:t>
            </w:r>
          </w:p>
          <w:p w14:paraId="07AD4350" w14:textId="77777777" w:rsidR="000C7B12" w:rsidRPr="003B5A95" w:rsidRDefault="000C7B12" w:rsidP="00B472EF">
            <w:pPr>
              <w:pStyle w:val="Tabela"/>
            </w:pPr>
            <w:r w:rsidRPr="003B5A95">
              <w:t>- Turmas e creches de férias;</w:t>
            </w:r>
          </w:p>
          <w:p w14:paraId="34E06F48" w14:textId="3C74ABE5" w:rsidR="000C7B12" w:rsidRPr="003B5A95" w:rsidRDefault="000C7B12" w:rsidP="00B472EF">
            <w:pPr>
              <w:pStyle w:val="Tabela"/>
            </w:pPr>
            <w:r w:rsidRPr="003B5A95">
              <w:t>- Relatórios.</w:t>
            </w:r>
          </w:p>
        </w:tc>
      </w:tr>
    </w:tbl>
    <w:p w14:paraId="18AAE5AE" w14:textId="77777777" w:rsidR="001D2232" w:rsidRDefault="001D2232" w:rsidP="00B472EF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847"/>
        <w:gridCol w:w="1718"/>
        <w:gridCol w:w="987"/>
        <w:gridCol w:w="1125"/>
        <w:gridCol w:w="964"/>
        <w:gridCol w:w="2154"/>
      </w:tblGrid>
      <w:tr w:rsidR="00112054" w14:paraId="5992FA1E" w14:textId="77777777" w:rsidTr="00C77F53">
        <w:tc>
          <w:tcPr>
            <w:tcW w:w="702" w:type="dxa"/>
          </w:tcPr>
          <w:p w14:paraId="5CC1B1F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847" w:type="dxa"/>
          </w:tcPr>
          <w:p w14:paraId="0DD4C29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718" w:type="dxa"/>
          </w:tcPr>
          <w:p w14:paraId="36392837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87" w:type="dxa"/>
          </w:tcPr>
          <w:p w14:paraId="49C8A344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25" w:type="dxa"/>
          </w:tcPr>
          <w:p w14:paraId="312C4703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4" w:type="dxa"/>
          </w:tcPr>
          <w:p w14:paraId="0AAD19BB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2154" w:type="dxa"/>
          </w:tcPr>
          <w:p w14:paraId="2DC0D408" w14:textId="77777777" w:rsidR="00112054" w:rsidRPr="002779E1" w:rsidRDefault="00112054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B1D40" w14:paraId="46260A66" w14:textId="77777777" w:rsidTr="00C77F53">
        <w:tc>
          <w:tcPr>
            <w:tcW w:w="702" w:type="dxa"/>
          </w:tcPr>
          <w:p w14:paraId="7692281D" w14:textId="3040803D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47" w:type="dxa"/>
          </w:tcPr>
          <w:p w14:paraId="6019CADB" w14:textId="3413F801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58882A2B" w14:textId="05AD5EEA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7AC6A210" w14:textId="25B50423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314435FA" w14:textId="59FA4509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20D77C88" w14:textId="70C6B1A2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05D1368A" w14:textId="4AE039B2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</w:tr>
      <w:tr w:rsidR="002B1D40" w14:paraId="1119686D" w14:textId="77777777" w:rsidTr="00C77F53">
        <w:tc>
          <w:tcPr>
            <w:tcW w:w="702" w:type="dxa"/>
          </w:tcPr>
          <w:p w14:paraId="3C69C2B9" w14:textId="35846B45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847" w:type="dxa"/>
          </w:tcPr>
          <w:p w14:paraId="405FFA9D" w14:textId="7D1E1234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718" w:type="dxa"/>
          </w:tcPr>
          <w:p w14:paraId="3D1E36D9" w14:textId="671EDA99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87" w:type="dxa"/>
          </w:tcPr>
          <w:p w14:paraId="4B2AE631" w14:textId="2C6C836A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1125" w:type="dxa"/>
          </w:tcPr>
          <w:p w14:paraId="47CDCAF4" w14:textId="713747B4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964" w:type="dxa"/>
          </w:tcPr>
          <w:p w14:paraId="3CEFD4B9" w14:textId="11998DC3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  <w:tc>
          <w:tcPr>
            <w:tcW w:w="2154" w:type="dxa"/>
          </w:tcPr>
          <w:p w14:paraId="57C08E21" w14:textId="171242EC" w:rsidR="002B1D40" w:rsidRPr="002779E1" w:rsidRDefault="002B1D40" w:rsidP="002B1D40">
            <w:pPr>
              <w:rPr>
                <w:sz w:val="22"/>
                <w:szCs w:val="22"/>
              </w:rPr>
            </w:pPr>
            <w:r w:rsidRPr="00B95C43">
              <w:rPr>
                <w:sz w:val="22"/>
                <w:szCs w:val="22"/>
              </w:rPr>
              <w:t>-</w:t>
            </w:r>
          </w:p>
        </w:tc>
      </w:tr>
    </w:tbl>
    <w:p w14:paraId="2DCC18B4" w14:textId="77777777" w:rsidR="001D2232" w:rsidRDefault="001D2232" w:rsidP="00B472EF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D0A5F" w14:paraId="142D4EB4" w14:textId="77777777" w:rsidTr="00C77F53">
        <w:tc>
          <w:tcPr>
            <w:tcW w:w="704" w:type="dxa"/>
          </w:tcPr>
          <w:p w14:paraId="48DDAAA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E822E7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68FE324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909B338" w14:textId="77777777" w:rsidR="003D0A5F" w:rsidRPr="00865160" w:rsidRDefault="003D0A5F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3D0A5F" w14:paraId="29C0B6C9" w14:textId="77777777" w:rsidTr="00C77F53">
        <w:tc>
          <w:tcPr>
            <w:tcW w:w="704" w:type="dxa"/>
          </w:tcPr>
          <w:p w14:paraId="2930FD53" w14:textId="62E5E33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77319E4" w14:textId="0CDC8B3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alunos”</w:t>
            </w:r>
          </w:p>
        </w:tc>
        <w:tc>
          <w:tcPr>
            <w:tcW w:w="3827" w:type="dxa"/>
          </w:tcPr>
          <w:p w14:paraId="75B51744" w14:textId="03D4BD88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alunos.</w:t>
            </w:r>
          </w:p>
        </w:tc>
        <w:tc>
          <w:tcPr>
            <w:tcW w:w="1556" w:type="dxa"/>
          </w:tcPr>
          <w:p w14:paraId="3F4A8AEF" w14:textId="1377BF02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4C0DF5B5" w14:textId="77777777" w:rsidTr="00C77F53">
        <w:tc>
          <w:tcPr>
            <w:tcW w:w="704" w:type="dxa"/>
          </w:tcPr>
          <w:p w14:paraId="61310D31" w14:textId="284B006A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1D3F847" w14:textId="73E776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“Gerenciar funcionários”</w:t>
            </w:r>
          </w:p>
        </w:tc>
        <w:tc>
          <w:tcPr>
            <w:tcW w:w="3827" w:type="dxa"/>
          </w:tcPr>
          <w:p w14:paraId="2BE88FB7" w14:textId="11C6B1A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gerenciar funcionários.</w:t>
            </w:r>
          </w:p>
        </w:tc>
        <w:tc>
          <w:tcPr>
            <w:tcW w:w="1556" w:type="dxa"/>
          </w:tcPr>
          <w:p w14:paraId="13DE23BE" w14:textId="0E9B340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36F0A9CC" w14:textId="77777777" w:rsidTr="00C77F53">
        <w:tc>
          <w:tcPr>
            <w:tcW w:w="704" w:type="dxa"/>
          </w:tcPr>
          <w:p w14:paraId="3CC06351" w14:textId="605B9BE7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410" w:type="dxa"/>
          </w:tcPr>
          <w:p w14:paraId="3BAEE5CE" w14:textId="7328E0BD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“Financeiro”</w:t>
            </w:r>
          </w:p>
        </w:tc>
        <w:tc>
          <w:tcPr>
            <w:tcW w:w="3827" w:type="dxa"/>
          </w:tcPr>
          <w:p w14:paraId="3FB2DF56" w14:textId="0242A2D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financeiro.</w:t>
            </w:r>
          </w:p>
        </w:tc>
        <w:tc>
          <w:tcPr>
            <w:tcW w:w="1556" w:type="dxa"/>
          </w:tcPr>
          <w:p w14:paraId="4C2EB55E" w14:textId="516D75B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2C8E2D7B" w14:textId="77777777" w:rsidTr="00C77F53">
        <w:tc>
          <w:tcPr>
            <w:tcW w:w="704" w:type="dxa"/>
          </w:tcPr>
          <w:p w14:paraId="5EC68448" w14:textId="3578CC01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00CDB200" w14:textId="6F4980A9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“Turmas e creches de férias”</w:t>
            </w:r>
          </w:p>
        </w:tc>
        <w:tc>
          <w:tcPr>
            <w:tcW w:w="3827" w:type="dxa"/>
          </w:tcPr>
          <w:p w14:paraId="6E32566E" w14:textId="71D9D76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turmas e creches de férias.</w:t>
            </w:r>
          </w:p>
        </w:tc>
        <w:tc>
          <w:tcPr>
            <w:tcW w:w="1556" w:type="dxa"/>
          </w:tcPr>
          <w:p w14:paraId="1C2AAF27" w14:textId="4D29FFCF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3D0A5F" w14:paraId="178C6960" w14:textId="77777777" w:rsidTr="00C77F53">
        <w:tc>
          <w:tcPr>
            <w:tcW w:w="704" w:type="dxa"/>
          </w:tcPr>
          <w:p w14:paraId="33AD3F3C" w14:textId="76370918" w:rsidR="003D0A5F" w:rsidRPr="00865160" w:rsidRDefault="003D0A5F" w:rsidP="003D0A5F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185FB4F2" w14:textId="5F477D3E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“Relatórios”</w:t>
            </w:r>
          </w:p>
        </w:tc>
        <w:tc>
          <w:tcPr>
            <w:tcW w:w="3827" w:type="dxa"/>
          </w:tcPr>
          <w:p w14:paraId="2AAD5AB8" w14:textId="549C9395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Acessa página de emissão de relatórios.</w:t>
            </w:r>
          </w:p>
        </w:tc>
        <w:tc>
          <w:tcPr>
            <w:tcW w:w="1556" w:type="dxa"/>
          </w:tcPr>
          <w:p w14:paraId="577DFE2A" w14:textId="15D68FBA" w:rsidR="003D0A5F" w:rsidRPr="00865160" w:rsidRDefault="003D0A5F" w:rsidP="003D0A5F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40AD3E12" w14:textId="2CCBFBEB" w:rsidR="00530921" w:rsidRPr="003B5A95" w:rsidRDefault="00530921" w:rsidP="008F3867">
      <w:pPr>
        <w:pStyle w:val="Heading1"/>
      </w:pPr>
      <w:r w:rsidRPr="003B5A95">
        <w:lastRenderedPageBreak/>
        <w:t>Interface de usuário</w:t>
      </w:r>
      <w:r w:rsidR="008F3867">
        <w:t xml:space="preserve">: </w:t>
      </w:r>
      <w:r w:rsidRPr="003B5A95">
        <w:t>Página de cadastro de aluno</w:t>
      </w:r>
    </w:p>
    <w:p w14:paraId="5132FE85" w14:textId="77777777" w:rsidR="00530921" w:rsidRDefault="00530921" w:rsidP="008F3867">
      <w:pPr>
        <w:pStyle w:val="Heading2"/>
      </w:pPr>
      <w:r w:rsidRPr="003B5A95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F3867" w14:paraId="0D6876F5" w14:textId="77777777" w:rsidTr="008F3867">
        <w:tc>
          <w:tcPr>
            <w:tcW w:w="8497" w:type="dxa"/>
          </w:tcPr>
          <w:p w14:paraId="0E1D1983" w14:textId="6D4C2D46" w:rsidR="008F3867" w:rsidRDefault="00104F31" w:rsidP="008F3867">
            <w:pPr>
              <w:pStyle w:val="BodyText"/>
            </w:pPr>
            <w:r w:rsidRPr="00104F31">
              <w:rPr>
                <w:noProof/>
              </w:rPr>
              <w:drawing>
                <wp:inline distT="0" distB="0" distL="0" distR="0" wp14:anchorId="1E71B79D" wp14:editId="1443C5CB">
                  <wp:extent cx="5169325" cy="3048000"/>
                  <wp:effectExtent l="0" t="0" r="0" b="0"/>
                  <wp:docPr id="1200333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3338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956" cy="304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C661B" w14:textId="50C56B23" w:rsidR="00530921" w:rsidRDefault="00530921" w:rsidP="009B0083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E8423F" w14:paraId="03AE2416" w14:textId="77777777" w:rsidTr="00E8423F">
        <w:tc>
          <w:tcPr>
            <w:tcW w:w="8497" w:type="dxa"/>
          </w:tcPr>
          <w:p w14:paraId="2A93D063" w14:textId="46EA7837" w:rsidR="00E8423F" w:rsidRDefault="00FC1E64" w:rsidP="00283444">
            <w:pPr>
              <w:pStyle w:val="BodyText"/>
            </w:pPr>
            <w:r>
              <w:t>- Página</w:t>
            </w:r>
            <w:r w:rsidR="00C140B9">
              <w:t xml:space="preserve"> </w:t>
            </w:r>
            <w:r>
              <w:t>de alunos cadastrados.</w:t>
            </w:r>
          </w:p>
        </w:tc>
      </w:tr>
    </w:tbl>
    <w:p w14:paraId="013A4B02" w14:textId="77777777" w:rsidR="00530921" w:rsidRDefault="00530921" w:rsidP="008F3867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556"/>
        <w:gridCol w:w="1582"/>
        <w:gridCol w:w="923"/>
        <w:gridCol w:w="1391"/>
        <w:gridCol w:w="924"/>
        <w:gridCol w:w="1453"/>
      </w:tblGrid>
      <w:tr w:rsidR="00104F31" w:rsidRPr="00865160" w14:paraId="2CDA7B0C" w14:textId="77777777" w:rsidTr="00C140B9">
        <w:trPr>
          <w:tblHeader/>
        </w:trPr>
        <w:tc>
          <w:tcPr>
            <w:tcW w:w="668" w:type="dxa"/>
          </w:tcPr>
          <w:p w14:paraId="45F92443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556" w:type="dxa"/>
          </w:tcPr>
          <w:p w14:paraId="01F0EC9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82" w:type="dxa"/>
          </w:tcPr>
          <w:p w14:paraId="12B0426E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23" w:type="dxa"/>
          </w:tcPr>
          <w:p w14:paraId="0EF141F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391" w:type="dxa"/>
          </w:tcPr>
          <w:p w14:paraId="587B8C12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24" w:type="dxa"/>
          </w:tcPr>
          <w:p w14:paraId="16B9805C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453" w:type="dxa"/>
          </w:tcPr>
          <w:p w14:paraId="657DF986" w14:textId="77777777" w:rsidR="00283444" w:rsidRPr="00865160" w:rsidRDefault="00283444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04F31" w:rsidRPr="00865160" w14:paraId="7D8D4F74" w14:textId="77777777" w:rsidTr="00C140B9">
        <w:tc>
          <w:tcPr>
            <w:tcW w:w="668" w:type="dxa"/>
          </w:tcPr>
          <w:p w14:paraId="54AF4E61" w14:textId="38019F2B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556" w:type="dxa"/>
          </w:tcPr>
          <w:p w14:paraId="645EC2F7" w14:textId="4278B624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582" w:type="dxa"/>
          </w:tcPr>
          <w:p w14:paraId="226A74DE" w14:textId="2BF06DB4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23" w:type="dxa"/>
          </w:tcPr>
          <w:p w14:paraId="69123B24" w14:textId="41AD5813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B73D3C1" w14:textId="27333F36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258F80BC" w14:textId="76EDD19B" w:rsidR="00C140B9" w:rsidRPr="00865160" w:rsidRDefault="00C140B9" w:rsidP="00C140B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0D4A7C40" w14:textId="1015A948" w:rsidR="00C140B9" w:rsidRPr="00865160" w:rsidRDefault="00104F31" w:rsidP="00C140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Editável e </w:t>
            </w:r>
            <w:r w:rsidR="00C140B9" w:rsidRPr="005421F1">
              <w:rPr>
                <w:sz w:val="22"/>
                <w:szCs w:val="22"/>
              </w:rPr>
              <w:t>Obrigatório</w:t>
            </w:r>
          </w:p>
        </w:tc>
      </w:tr>
      <w:tr w:rsidR="00104F31" w:rsidRPr="00865160" w14:paraId="7FEBE996" w14:textId="77777777" w:rsidTr="00C140B9">
        <w:tc>
          <w:tcPr>
            <w:tcW w:w="668" w:type="dxa"/>
          </w:tcPr>
          <w:p w14:paraId="7745BF0E" w14:textId="3144034C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556" w:type="dxa"/>
          </w:tcPr>
          <w:p w14:paraId="49BF6908" w14:textId="3B5319A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582" w:type="dxa"/>
          </w:tcPr>
          <w:p w14:paraId="4F2D35F1" w14:textId="7E0D0DA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23" w:type="dxa"/>
          </w:tcPr>
          <w:p w14:paraId="147B36D2" w14:textId="55D20A5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5F2C8B7" w14:textId="1B0D905F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  <w:tc>
          <w:tcPr>
            <w:tcW w:w="924" w:type="dxa"/>
          </w:tcPr>
          <w:p w14:paraId="5E0AF7AF" w14:textId="41F6DD2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65CCE14B" w14:textId="7D42E9A7" w:rsidR="00104F31" w:rsidRPr="00865160" w:rsidRDefault="00104F31" w:rsidP="00104F3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71D16B81" w14:textId="77777777" w:rsidTr="00C140B9">
        <w:tc>
          <w:tcPr>
            <w:tcW w:w="668" w:type="dxa"/>
          </w:tcPr>
          <w:p w14:paraId="69BAEA2C" w14:textId="193F49D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556" w:type="dxa"/>
          </w:tcPr>
          <w:p w14:paraId="42B688B1" w14:textId="27F539B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582" w:type="dxa"/>
          </w:tcPr>
          <w:p w14:paraId="6FA6C344" w14:textId="05B4FAD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23" w:type="dxa"/>
          </w:tcPr>
          <w:p w14:paraId="6B9E0727" w14:textId="0B07517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8856253" w14:textId="32CCE96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2019C712" w14:textId="7A2387A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17F6CADE" w14:textId="30AD471D" w:rsidR="00104F31" w:rsidRPr="00865160" w:rsidRDefault="00104F31" w:rsidP="00104F3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1EE24DC7" w14:textId="77777777" w:rsidTr="00C140B9">
        <w:tc>
          <w:tcPr>
            <w:tcW w:w="668" w:type="dxa"/>
          </w:tcPr>
          <w:p w14:paraId="663C13D3" w14:textId="2BFF63D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1556" w:type="dxa"/>
          </w:tcPr>
          <w:p w14:paraId="29D16856" w14:textId="576F0EF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582" w:type="dxa"/>
          </w:tcPr>
          <w:p w14:paraId="619C672F" w14:textId="5A9DA1D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23" w:type="dxa"/>
          </w:tcPr>
          <w:p w14:paraId="482F5BE7" w14:textId="6C55E6C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BE580FC" w14:textId="36844DC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0E923C1C" w14:textId="0CA9406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1B18BB9E" w14:textId="19C2DA21" w:rsidR="00104F31" w:rsidRPr="00865160" w:rsidRDefault="00104F31" w:rsidP="00104F31">
            <w:pPr>
              <w:rPr>
                <w:sz w:val="22"/>
                <w:szCs w:val="22"/>
              </w:rPr>
            </w:pPr>
            <w:r w:rsidRPr="000454AF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0B4024DD" w14:textId="77777777" w:rsidTr="00C140B9">
        <w:tc>
          <w:tcPr>
            <w:tcW w:w="668" w:type="dxa"/>
          </w:tcPr>
          <w:p w14:paraId="50E120DE" w14:textId="7FA505B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556" w:type="dxa"/>
          </w:tcPr>
          <w:p w14:paraId="67B6B7E4" w14:textId="306F5C0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582" w:type="dxa"/>
          </w:tcPr>
          <w:p w14:paraId="67B99E76" w14:textId="3B2A296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23" w:type="dxa"/>
          </w:tcPr>
          <w:p w14:paraId="5700FFA4" w14:textId="5B82F20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C5C0A32" w14:textId="417C280D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24" w:type="dxa"/>
          </w:tcPr>
          <w:p w14:paraId="52001547" w14:textId="0114089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683D1AF5" w14:textId="09A66BEC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D91B4FD" w14:textId="77777777" w:rsidTr="00C140B9">
        <w:tc>
          <w:tcPr>
            <w:tcW w:w="668" w:type="dxa"/>
          </w:tcPr>
          <w:p w14:paraId="5D8D365A" w14:textId="78D83D0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556" w:type="dxa"/>
          </w:tcPr>
          <w:p w14:paraId="0D6B01E0" w14:textId="66253BE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82" w:type="dxa"/>
          </w:tcPr>
          <w:p w14:paraId="5D33A66B" w14:textId="3D782AF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23" w:type="dxa"/>
          </w:tcPr>
          <w:p w14:paraId="218451FB" w14:textId="46143C7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C49CE5E" w14:textId="11605DB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667ED13A" w14:textId="38F765E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2A2D7942" w14:textId="61D16F46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38AEE3C" w14:textId="77777777" w:rsidTr="00C140B9">
        <w:tc>
          <w:tcPr>
            <w:tcW w:w="668" w:type="dxa"/>
          </w:tcPr>
          <w:p w14:paraId="41BB9A01" w14:textId="1AAB0F5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556" w:type="dxa"/>
          </w:tcPr>
          <w:p w14:paraId="550FE683" w14:textId="4830E37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582" w:type="dxa"/>
          </w:tcPr>
          <w:p w14:paraId="5E0B1ABC" w14:textId="16933DC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23" w:type="dxa"/>
          </w:tcPr>
          <w:p w14:paraId="6B0D94C2" w14:textId="29B4A95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310B6FD" w14:textId="12D1707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3348B997" w14:textId="07D40A0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080499BF" w14:textId="284EDA30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881AD50" w14:textId="77777777" w:rsidTr="00C140B9">
        <w:tc>
          <w:tcPr>
            <w:tcW w:w="668" w:type="dxa"/>
          </w:tcPr>
          <w:p w14:paraId="0761EB57" w14:textId="2F783A9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556" w:type="dxa"/>
          </w:tcPr>
          <w:p w14:paraId="528E273F" w14:textId="2402021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582" w:type="dxa"/>
          </w:tcPr>
          <w:p w14:paraId="32847008" w14:textId="7C1790F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23" w:type="dxa"/>
          </w:tcPr>
          <w:p w14:paraId="1DCABC13" w14:textId="2F210E5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59DDE3A" w14:textId="222F61C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146308D3" w14:textId="0EC761D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36565182" w14:textId="697B90E6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E3280C7" w14:textId="77777777" w:rsidTr="00C140B9">
        <w:tc>
          <w:tcPr>
            <w:tcW w:w="668" w:type="dxa"/>
          </w:tcPr>
          <w:p w14:paraId="0DC8831F" w14:textId="326BD53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556" w:type="dxa"/>
          </w:tcPr>
          <w:p w14:paraId="605AEF49" w14:textId="599A106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582" w:type="dxa"/>
          </w:tcPr>
          <w:p w14:paraId="1B9AB81C" w14:textId="06750FE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23" w:type="dxa"/>
          </w:tcPr>
          <w:p w14:paraId="1995D5ED" w14:textId="53F0A0E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43CB114" w14:textId="125A01A2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476206C9" w14:textId="7CEAA56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6AB218B" w14:textId="01B9B6E9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623DC123" w14:textId="77777777" w:rsidTr="00C140B9">
        <w:tc>
          <w:tcPr>
            <w:tcW w:w="668" w:type="dxa"/>
          </w:tcPr>
          <w:p w14:paraId="39413858" w14:textId="1421706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556" w:type="dxa"/>
          </w:tcPr>
          <w:p w14:paraId="161B5FB6" w14:textId="09442F3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582" w:type="dxa"/>
          </w:tcPr>
          <w:p w14:paraId="3333977E" w14:textId="17D2FC0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23" w:type="dxa"/>
          </w:tcPr>
          <w:p w14:paraId="5D479676" w14:textId="141BB69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1E6416F8" w14:textId="11002CB0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00D1E35E" w14:textId="223E1E5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0F0C3444" w14:textId="4F7DE63A" w:rsidR="00104F31" w:rsidRPr="00865160" w:rsidRDefault="00104F31" w:rsidP="00104F31">
            <w:pPr>
              <w:rPr>
                <w:sz w:val="22"/>
                <w:szCs w:val="22"/>
              </w:rPr>
            </w:pPr>
            <w:r w:rsidRPr="007D407B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2673AB7" w14:textId="77777777" w:rsidTr="00C140B9">
        <w:tc>
          <w:tcPr>
            <w:tcW w:w="668" w:type="dxa"/>
          </w:tcPr>
          <w:p w14:paraId="24D66DCB" w14:textId="2E227B5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556" w:type="dxa"/>
          </w:tcPr>
          <w:p w14:paraId="513EC243" w14:textId="52BFB07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582" w:type="dxa"/>
          </w:tcPr>
          <w:p w14:paraId="6FAF630C" w14:textId="1EE2A69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23" w:type="dxa"/>
          </w:tcPr>
          <w:p w14:paraId="3677B3FA" w14:textId="781DE05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94057F6" w14:textId="14741386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247B3F8D" w14:textId="781B403A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2741CD21" w14:textId="5C307A34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06C18626" w14:textId="77777777" w:rsidTr="00C140B9">
        <w:tc>
          <w:tcPr>
            <w:tcW w:w="668" w:type="dxa"/>
          </w:tcPr>
          <w:p w14:paraId="0B341C3B" w14:textId="49B52B5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556" w:type="dxa"/>
          </w:tcPr>
          <w:p w14:paraId="692BBF39" w14:textId="56BB728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82" w:type="dxa"/>
          </w:tcPr>
          <w:p w14:paraId="4E53EBF6" w14:textId="7026706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23" w:type="dxa"/>
          </w:tcPr>
          <w:p w14:paraId="049018AF" w14:textId="0DB1F4F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70F9CA9" w14:textId="45A0F77E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1CF9C3E2" w14:textId="0417E36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34DC6954" w14:textId="35E2A16E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0631FC4" w14:textId="77777777" w:rsidTr="00C140B9">
        <w:tc>
          <w:tcPr>
            <w:tcW w:w="668" w:type="dxa"/>
          </w:tcPr>
          <w:p w14:paraId="23CD0170" w14:textId="2235197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556" w:type="dxa"/>
          </w:tcPr>
          <w:p w14:paraId="0ABCF963" w14:textId="5B9D0BE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582" w:type="dxa"/>
          </w:tcPr>
          <w:p w14:paraId="0EB7FA53" w14:textId="32DE158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23" w:type="dxa"/>
          </w:tcPr>
          <w:p w14:paraId="430AEDD6" w14:textId="0E49FDD9" w:rsidR="00104F31" w:rsidRPr="00865160" w:rsidRDefault="00104F31" w:rsidP="00104F31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1553009D" w14:textId="7452CBEA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2C4B40A8" w14:textId="62447632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5DFC3AA8" w14:textId="0F9204E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134D989C" w14:textId="77777777" w:rsidTr="00C140B9">
        <w:tc>
          <w:tcPr>
            <w:tcW w:w="668" w:type="dxa"/>
          </w:tcPr>
          <w:p w14:paraId="4E9A50BF" w14:textId="0B325EAC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56" w:type="dxa"/>
          </w:tcPr>
          <w:p w14:paraId="11189F8F" w14:textId="30072132" w:rsidR="00104F31" w:rsidRPr="00C140B9" w:rsidRDefault="00104F31" w:rsidP="00104F31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Responsável</w:t>
            </w:r>
            <w:proofErr w:type="spellEnd"/>
          </w:p>
        </w:tc>
        <w:tc>
          <w:tcPr>
            <w:tcW w:w="1582" w:type="dxa"/>
          </w:tcPr>
          <w:p w14:paraId="78ADE133" w14:textId="52C361FC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41A560D5" w14:textId="479C1AF0" w:rsidR="00104F31" w:rsidRPr="00865160" w:rsidRDefault="00104F31" w:rsidP="00104F31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080963D" w14:textId="55BF207C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601040E1" w14:textId="204E131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6A95E3B5" w14:textId="3021AE4B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318B29A5" w14:textId="77777777" w:rsidTr="00C140B9">
        <w:tc>
          <w:tcPr>
            <w:tcW w:w="668" w:type="dxa"/>
          </w:tcPr>
          <w:p w14:paraId="475E2C0F" w14:textId="4B80819D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56" w:type="dxa"/>
          </w:tcPr>
          <w:p w14:paraId="02CD14C5" w14:textId="03728745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582" w:type="dxa"/>
          </w:tcPr>
          <w:p w14:paraId="10A26A77" w14:textId="33852AC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41DB00BE" w14:textId="4AC2505D" w:rsidR="00104F31" w:rsidRPr="00865160" w:rsidRDefault="00104F31" w:rsidP="00104F31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9B85BA2" w14:textId="6E3EE4E4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00A00AD4" w14:textId="7DDFFDFA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6CC2A9B" w14:textId="7C4DE2C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68E8AE2" w14:textId="77777777" w:rsidTr="00C140B9">
        <w:tc>
          <w:tcPr>
            <w:tcW w:w="668" w:type="dxa"/>
          </w:tcPr>
          <w:p w14:paraId="1320FF70" w14:textId="45C45528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56" w:type="dxa"/>
          </w:tcPr>
          <w:p w14:paraId="73F416C5" w14:textId="5BBC062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582" w:type="dxa"/>
          </w:tcPr>
          <w:p w14:paraId="761A6E69" w14:textId="1FBA053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6F0AB33E" w14:textId="20EB316C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88B5088" w14:textId="151F6977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639D2062" w14:textId="711DC7A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DF04B89" w14:textId="72AB17E2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6800877E" w14:textId="77777777" w:rsidTr="00C140B9">
        <w:tc>
          <w:tcPr>
            <w:tcW w:w="668" w:type="dxa"/>
          </w:tcPr>
          <w:p w14:paraId="17D3CF42" w14:textId="61C5E4DD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6" w:type="dxa"/>
          </w:tcPr>
          <w:p w14:paraId="33C2E68D" w14:textId="574601A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582" w:type="dxa"/>
          </w:tcPr>
          <w:p w14:paraId="57138550" w14:textId="76F25D24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22EE42F4" w14:textId="79D3B51A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98B4BE8" w14:textId="1E805DAE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5FEBBEC6" w14:textId="3D96AF2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7202944F" w14:textId="71045B6C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3491764" w14:textId="77777777" w:rsidTr="00C140B9">
        <w:tc>
          <w:tcPr>
            <w:tcW w:w="668" w:type="dxa"/>
          </w:tcPr>
          <w:p w14:paraId="3D17756D" w14:textId="497EFFD2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6" w:type="dxa"/>
          </w:tcPr>
          <w:p w14:paraId="4800AABE" w14:textId="33BB4A6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582" w:type="dxa"/>
          </w:tcPr>
          <w:p w14:paraId="5CA31430" w14:textId="21912CDC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23" w:type="dxa"/>
          </w:tcPr>
          <w:p w14:paraId="774A551E" w14:textId="49D7A17A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9B05E60" w14:textId="7140F76C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7E217A17" w14:textId="6460CFAF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6555AFE0" w14:textId="21B3C75E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72CA2418" w14:textId="77777777" w:rsidTr="00C140B9">
        <w:tc>
          <w:tcPr>
            <w:tcW w:w="668" w:type="dxa"/>
          </w:tcPr>
          <w:p w14:paraId="3CC9F94A" w14:textId="4553D00A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6" w:type="dxa"/>
          </w:tcPr>
          <w:p w14:paraId="2B6D54A4" w14:textId="332305C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582" w:type="dxa"/>
          </w:tcPr>
          <w:p w14:paraId="1C54D95E" w14:textId="097AA7F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 xml:space="preserve">Telefone </w:t>
            </w:r>
            <w:r>
              <w:rPr>
                <w:sz w:val="22"/>
                <w:szCs w:val="22"/>
              </w:rPr>
              <w:t>do responsável</w:t>
            </w:r>
          </w:p>
        </w:tc>
        <w:tc>
          <w:tcPr>
            <w:tcW w:w="923" w:type="dxa"/>
          </w:tcPr>
          <w:p w14:paraId="7E23B10E" w14:textId="705AA90C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A4C51FC" w14:textId="710C6AAD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1CF1F99B" w14:textId="04656397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0A01669C" w14:textId="170A2CD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22D944DC" w14:textId="77777777" w:rsidTr="00C140B9">
        <w:tc>
          <w:tcPr>
            <w:tcW w:w="668" w:type="dxa"/>
          </w:tcPr>
          <w:p w14:paraId="1E9FA512" w14:textId="12733B68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6" w:type="dxa"/>
          </w:tcPr>
          <w:p w14:paraId="6D8C55AA" w14:textId="61A05B88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582" w:type="dxa"/>
          </w:tcPr>
          <w:p w14:paraId="3BBF4874" w14:textId="6A8D3516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</w:t>
            </w:r>
            <w:r>
              <w:rPr>
                <w:sz w:val="22"/>
                <w:szCs w:val="22"/>
              </w:rPr>
              <w:t xml:space="preserve"> responsável</w:t>
            </w:r>
          </w:p>
        </w:tc>
        <w:tc>
          <w:tcPr>
            <w:tcW w:w="923" w:type="dxa"/>
          </w:tcPr>
          <w:p w14:paraId="344B60FC" w14:textId="6114287E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4AD46B07" w14:textId="40AA4B55" w:rsidR="00104F31" w:rsidRPr="00865160" w:rsidRDefault="00104F31" w:rsidP="00104F31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521AD052" w14:textId="6018CD8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69B6BF64" w14:textId="7EC9D763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70797D44" w14:textId="77777777" w:rsidTr="00C140B9">
        <w:tc>
          <w:tcPr>
            <w:tcW w:w="668" w:type="dxa"/>
          </w:tcPr>
          <w:p w14:paraId="0E7308EF" w14:textId="399220CA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556" w:type="dxa"/>
          </w:tcPr>
          <w:p w14:paraId="6E2A60E9" w14:textId="5FE466D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582" w:type="dxa"/>
          </w:tcPr>
          <w:p w14:paraId="6AD4AB4D" w14:textId="68EB038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</w:t>
            </w:r>
            <w:r>
              <w:rPr>
                <w:sz w:val="22"/>
                <w:szCs w:val="22"/>
              </w:rPr>
              <w:t xml:space="preserve"> do responsável</w:t>
            </w:r>
          </w:p>
        </w:tc>
        <w:tc>
          <w:tcPr>
            <w:tcW w:w="923" w:type="dxa"/>
          </w:tcPr>
          <w:p w14:paraId="7BBC8F19" w14:textId="5D6262C8" w:rsidR="00104F31" w:rsidRPr="00865160" w:rsidRDefault="00104F31" w:rsidP="00104F31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BCAA21A" w14:textId="0A08D311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77B98833" w14:textId="5117096A" w:rsidR="00104F31" w:rsidRPr="00865160" w:rsidRDefault="00104F31" w:rsidP="00104F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23AAF4AE" w14:textId="0C6B6FED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5E4C2B1D" w14:textId="77777777" w:rsidTr="00C140B9">
        <w:tc>
          <w:tcPr>
            <w:tcW w:w="668" w:type="dxa"/>
          </w:tcPr>
          <w:p w14:paraId="11A76C77" w14:textId="5D7616F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556" w:type="dxa"/>
          </w:tcPr>
          <w:p w14:paraId="5EF8D2DE" w14:textId="449A9E2F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582" w:type="dxa"/>
          </w:tcPr>
          <w:p w14:paraId="0ABE6CFD" w14:textId="7AB3469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23" w:type="dxa"/>
          </w:tcPr>
          <w:p w14:paraId="4667CD53" w14:textId="4AA70C2E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173CB176" w14:textId="00BA713D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24" w:type="dxa"/>
          </w:tcPr>
          <w:p w14:paraId="0E70BA36" w14:textId="45C85669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453" w:type="dxa"/>
          </w:tcPr>
          <w:p w14:paraId="15A461E4" w14:textId="4CD605FA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  <w:tr w:rsidR="00104F31" w:rsidRPr="00865160" w14:paraId="53CD0E19" w14:textId="77777777" w:rsidTr="00C140B9">
        <w:tc>
          <w:tcPr>
            <w:tcW w:w="668" w:type="dxa"/>
          </w:tcPr>
          <w:p w14:paraId="77A127D2" w14:textId="464387BA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556" w:type="dxa"/>
          </w:tcPr>
          <w:p w14:paraId="7C818D92" w14:textId="0E3CFF1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582" w:type="dxa"/>
          </w:tcPr>
          <w:p w14:paraId="11212064" w14:textId="5511F023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23" w:type="dxa"/>
          </w:tcPr>
          <w:p w14:paraId="3EE443AA" w14:textId="2C365B10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604B875" w14:textId="3C504151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24" w:type="dxa"/>
          </w:tcPr>
          <w:p w14:paraId="0E254955" w14:textId="6DE6855B" w:rsidR="00104F31" w:rsidRPr="00865160" w:rsidRDefault="00104F31" w:rsidP="00104F31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453" w:type="dxa"/>
          </w:tcPr>
          <w:p w14:paraId="477AF9C6" w14:textId="03F42E7C" w:rsidR="00104F31" w:rsidRPr="00865160" w:rsidRDefault="00104F31" w:rsidP="00104F31">
            <w:pPr>
              <w:rPr>
                <w:sz w:val="22"/>
                <w:szCs w:val="22"/>
              </w:rPr>
            </w:pPr>
            <w:r w:rsidRPr="00457B90">
              <w:rPr>
                <w:sz w:val="22"/>
                <w:szCs w:val="22"/>
              </w:rPr>
              <w:t>Editável e Obrigatório</w:t>
            </w:r>
          </w:p>
        </w:tc>
      </w:tr>
    </w:tbl>
    <w:p w14:paraId="7A09A98D" w14:textId="77777777" w:rsidR="00530921" w:rsidRDefault="00530921" w:rsidP="008F3867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65160" w:rsidRPr="00865160" w14:paraId="5D52F38D" w14:textId="77777777" w:rsidTr="00C77F53">
        <w:tc>
          <w:tcPr>
            <w:tcW w:w="704" w:type="dxa"/>
          </w:tcPr>
          <w:p w14:paraId="67D5C62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0F20660C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68F7889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3FE577" w14:textId="77777777" w:rsidR="00865160" w:rsidRPr="00865160" w:rsidRDefault="0086516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865160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65160" w:rsidRPr="00865160" w14:paraId="0C5B68B7" w14:textId="77777777" w:rsidTr="00C77F53">
        <w:tc>
          <w:tcPr>
            <w:tcW w:w="704" w:type="dxa"/>
          </w:tcPr>
          <w:p w14:paraId="525642A9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483073" w14:textId="46D639B3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“Cadastrar”</w:t>
            </w:r>
          </w:p>
        </w:tc>
        <w:tc>
          <w:tcPr>
            <w:tcW w:w="3827" w:type="dxa"/>
          </w:tcPr>
          <w:p w14:paraId="36778A90" w14:textId="5022484C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Cadastra novo aluno com as informações preenchidas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14:paraId="230B8789" w14:textId="4B6C1350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  <w:tr w:rsidR="00865160" w:rsidRPr="00865160" w14:paraId="2B047A4B" w14:textId="77777777" w:rsidTr="00C77F53">
        <w:tc>
          <w:tcPr>
            <w:tcW w:w="704" w:type="dxa"/>
          </w:tcPr>
          <w:p w14:paraId="29CCF512" w14:textId="77777777" w:rsidR="00865160" w:rsidRPr="00865160" w:rsidRDefault="00865160" w:rsidP="0086516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6E27D0B" w14:textId="53F78047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“Cancelar cadastro”</w:t>
            </w:r>
          </w:p>
        </w:tc>
        <w:tc>
          <w:tcPr>
            <w:tcW w:w="3827" w:type="dxa"/>
          </w:tcPr>
          <w:p w14:paraId="29E3F01B" w14:textId="0707C521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Cancela o cadastro de novo aluno</w:t>
            </w:r>
            <w:r w:rsidR="00104F31">
              <w:rPr>
                <w:sz w:val="22"/>
                <w:szCs w:val="22"/>
              </w:rPr>
              <w:t>.</w:t>
            </w:r>
          </w:p>
        </w:tc>
        <w:tc>
          <w:tcPr>
            <w:tcW w:w="1556" w:type="dxa"/>
          </w:tcPr>
          <w:p w14:paraId="287EFEDF" w14:textId="20458A46" w:rsidR="00865160" w:rsidRPr="00865160" w:rsidRDefault="00865160" w:rsidP="00865160">
            <w:pPr>
              <w:rPr>
                <w:sz w:val="22"/>
                <w:szCs w:val="22"/>
                <w:highlight w:val="yellow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</w:tr>
    </w:tbl>
    <w:p w14:paraId="38C5B67C" w14:textId="6B1C8ED6" w:rsidR="00C62ACF" w:rsidRPr="003B5A95" w:rsidRDefault="00C62ACF" w:rsidP="00B472EF">
      <w:pPr>
        <w:rPr>
          <w:highlight w:val="yellow"/>
        </w:rPr>
      </w:pPr>
    </w:p>
    <w:p w14:paraId="69C35C9A" w14:textId="02A3109A" w:rsidR="00C62ACF" w:rsidRPr="003B5A95" w:rsidRDefault="00C62ACF" w:rsidP="008F3867">
      <w:pPr>
        <w:pStyle w:val="Heading1"/>
      </w:pPr>
      <w:r w:rsidRPr="003B5A95">
        <w:lastRenderedPageBreak/>
        <w:t>Interface de usuário</w:t>
      </w:r>
      <w:r w:rsidR="001D7190">
        <w:t xml:space="preserve">: </w:t>
      </w:r>
      <w:r w:rsidRPr="003B5A95">
        <w:t xml:space="preserve">Página de </w:t>
      </w:r>
      <w:r w:rsidR="00AB40F6" w:rsidRPr="003B5A95">
        <w:t>lista de alunos</w:t>
      </w:r>
    </w:p>
    <w:p w14:paraId="06C47DC1" w14:textId="77777777" w:rsidR="00C62ACF" w:rsidRPr="003B5A95" w:rsidRDefault="00C62ACF" w:rsidP="008F3867">
      <w:pPr>
        <w:pStyle w:val="Heading2"/>
      </w:pPr>
      <w:r w:rsidRPr="003B5A95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65160" w14:paraId="61E8F439" w14:textId="77777777" w:rsidTr="00865160">
        <w:tc>
          <w:tcPr>
            <w:tcW w:w="8497" w:type="dxa"/>
          </w:tcPr>
          <w:p w14:paraId="79197D4D" w14:textId="6C0C0086" w:rsidR="00865160" w:rsidRDefault="00F235E2" w:rsidP="00B472EF">
            <w:pPr>
              <w:pStyle w:val="BodyText"/>
            </w:pPr>
            <w:r w:rsidRPr="00F235E2">
              <w:rPr>
                <w:noProof/>
              </w:rPr>
              <w:drawing>
                <wp:inline distT="0" distB="0" distL="0" distR="0" wp14:anchorId="237CF9C3" wp14:editId="126241E1">
                  <wp:extent cx="5199209" cy="3028950"/>
                  <wp:effectExtent l="0" t="0" r="1905" b="0"/>
                  <wp:docPr id="161502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022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731" cy="3029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54BEB" w14:textId="77777777" w:rsidR="00C62ACF" w:rsidRDefault="00C62ACF" w:rsidP="008F3867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1D7190" w14:paraId="127562B5" w14:textId="77777777" w:rsidTr="001D7190">
        <w:tc>
          <w:tcPr>
            <w:tcW w:w="8497" w:type="dxa"/>
          </w:tcPr>
          <w:p w14:paraId="6684DF3F" w14:textId="17E18CAE" w:rsidR="001D7190" w:rsidRDefault="00104F31" w:rsidP="001D7190">
            <w:pPr>
              <w:pStyle w:val="BodyText"/>
            </w:pPr>
            <w:r>
              <w:t>- Página de lista de alunos.</w:t>
            </w:r>
          </w:p>
        </w:tc>
      </w:tr>
    </w:tbl>
    <w:p w14:paraId="2011982D" w14:textId="77777777" w:rsidR="001D7190" w:rsidRPr="003B5A95" w:rsidRDefault="001D7190" w:rsidP="001D7190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200"/>
        <w:gridCol w:w="1660"/>
        <w:gridCol w:w="926"/>
        <w:gridCol w:w="1145"/>
        <w:gridCol w:w="739"/>
        <w:gridCol w:w="1156"/>
      </w:tblGrid>
      <w:tr w:rsidR="00105A71" w14:paraId="6D7D2F00" w14:textId="77777777" w:rsidTr="005760CA">
        <w:tc>
          <w:tcPr>
            <w:tcW w:w="671" w:type="dxa"/>
          </w:tcPr>
          <w:p w14:paraId="5E07C59F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200" w:type="dxa"/>
          </w:tcPr>
          <w:p w14:paraId="6B354558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660" w:type="dxa"/>
          </w:tcPr>
          <w:p w14:paraId="75B21FFA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26" w:type="dxa"/>
          </w:tcPr>
          <w:p w14:paraId="4D819FF2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45" w:type="dxa"/>
          </w:tcPr>
          <w:p w14:paraId="00E1F6F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739" w:type="dxa"/>
          </w:tcPr>
          <w:p w14:paraId="77CAF78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156" w:type="dxa"/>
          </w:tcPr>
          <w:p w14:paraId="4085F10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05A71" w14:paraId="50F37E1C" w14:textId="77777777" w:rsidTr="005760CA">
        <w:tc>
          <w:tcPr>
            <w:tcW w:w="671" w:type="dxa"/>
          </w:tcPr>
          <w:p w14:paraId="76810470" w14:textId="77777777" w:rsidR="001D7190" w:rsidRPr="002779E1" w:rsidRDefault="001D7190" w:rsidP="001D7190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200" w:type="dxa"/>
          </w:tcPr>
          <w:p w14:paraId="4E943D30" w14:textId="33ECCADC" w:rsidR="001D7190" w:rsidRPr="002779E1" w:rsidRDefault="00105A71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</w:t>
            </w:r>
          </w:p>
        </w:tc>
        <w:tc>
          <w:tcPr>
            <w:tcW w:w="1660" w:type="dxa"/>
          </w:tcPr>
          <w:p w14:paraId="27FC480F" w14:textId="168FC2E4" w:rsidR="001D7190" w:rsidRPr="002779E1" w:rsidRDefault="00105A71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aluno</w:t>
            </w:r>
          </w:p>
        </w:tc>
        <w:tc>
          <w:tcPr>
            <w:tcW w:w="926" w:type="dxa"/>
          </w:tcPr>
          <w:p w14:paraId="14653753" w14:textId="5F257246" w:rsidR="001D7190" w:rsidRPr="002779E1" w:rsidRDefault="001D7190" w:rsidP="001D7190">
            <w:pPr>
              <w:rPr>
                <w:sz w:val="22"/>
                <w:szCs w:val="22"/>
              </w:rPr>
            </w:pPr>
            <w:r w:rsidRPr="005A70C8">
              <w:rPr>
                <w:sz w:val="22"/>
                <w:szCs w:val="22"/>
              </w:rPr>
              <w:t>-</w:t>
            </w:r>
          </w:p>
        </w:tc>
        <w:tc>
          <w:tcPr>
            <w:tcW w:w="1145" w:type="dxa"/>
          </w:tcPr>
          <w:p w14:paraId="0A0836C2" w14:textId="78137B84" w:rsidR="001D7190" w:rsidRPr="002779E1" w:rsidRDefault="005760CA" w:rsidP="001D7190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739" w:type="dxa"/>
          </w:tcPr>
          <w:p w14:paraId="78296E84" w14:textId="0F87DF90" w:rsidR="001D7190" w:rsidRPr="002779E1" w:rsidRDefault="005760CA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6881A713" w14:textId="7A663216" w:rsidR="001D7190" w:rsidRPr="002779E1" w:rsidRDefault="005760CA" w:rsidP="001D71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5760CA" w14:paraId="1506E972" w14:textId="77777777" w:rsidTr="005760CA">
        <w:tc>
          <w:tcPr>
            <w:tcW w:w="671" w:type="dxa"/>
          </w:tcPr>
          <w:p w14:paraId="62F950A8" w14:textId="3CDF345C" w:rsidR="005760CA" w:rsidRPr="002779E1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00" w:type="dxa"/>
          </w:tcPr>
          <w:p w14:paraId="11983B83" w14:textId="60369C3A" w:rsidR="005760CA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Contato responsável</w:t>
            </w:r>
          </w:p>
        </w:tc>
        <w:tc>
          <w:tcPr>
            <w:tcW w:w="1660" w:type="dxa"/>
          </w:tcPr>
          <w:p w14:paraId="182FDB72" w14:textId="3BB74751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 responsável</w:t>
            </w:r>
          </w:p>
        </w:tc>
        <w:tc>
          <w:tcPr>
            <w:tcW w:w="926" w:type="dxa"/>
          </w:tcPr>
          <w:p w14:paraId="7F02697F" w14:textId="77777777" w:rsidR="005760CA" w:rsidRPr="005A70C8" w:rsidRDefault="005760CA" w:rsidP="005760CA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</w:tcPr>
          <w:p w14:paraId="1A96191C" w14:textId="1F9F3A40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telefone (</w:t>
            </w:r>
            <w:proofErr w:type="spellStart"/>
            <w:r>
              <w:rPr>
                <w:sz w:val="22"/>
                <w:szCs w:val="22"/>
              </w:rPr>
              <w:t>ddd</w:t>
            </w:r>
            <w:proofErr w:type="spellEnd"/>
            <w:r>
              <w:rPr>
                <w:sz w:val="22"/>
                <w:szCs w:val="22"/>
              </w:rPr>
              <w:t>) + num</w:t>
            </w:r>
          </w:p>
        </w:tc>
        <w:tc>
          <w:tcPr>
            <w:tcW w:w="739" w:type="dxa"/>
          </w:tcPr>
          <w:p w14:paraId="0B4E1746" w14:textId="7EE08D11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4DDF9293" w14:textId="0790C5D5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5760CA" w14:paraId="20321869" w14:textId="77777777" w:rsidTr="005760CA">
        <w:tc>
          <w:tcPr>
            <w:tcW w:w="671" w:type="dxa"/>
          </w:tcPr>
          <w:p w14:paraId="7FB97B44" w14:textId="2A143BA2" w:rsidR="005760CA" w:rsidRPr="002779E1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00" w:type="dxa"/>
          </w:tcPr>
          <w:p w14:paraId="09BAD68B" w14:textId="2091A1E7" w:rsidR="005760CA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</w:t>
            </w:r>
          </w:p>
        </w:tc>
        <w:tc>
          <w:tcPr>
            <w:tcW w:w="1660" w:type="dxa"/>
          </w:tcPr>
          <w:p w14:paraId="5FC54944" w14:textId="5DF8A192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Turma do aluno</w:t>
            </w:r>
          </w:p>
        </w:tc>
        <w:tc>
          <w:tcPr>
            <w:tcW w:w="926" w:type="dxa"/>
          </w:tcPr>
          <w:p w14:paraId="2E98AD71" w14:textId="77777777" w:rsidR="005760CA" w:rsidRPr="005A70C8" w:rsidRDefault="005760CA" w:rsidP="005760CA">
            <w:pPr>
              <w:rPr>
                <w:sz w:val="22"/>
                <w:szCs w:val="22"/>
              </w:rPr>
            </w:pPr>
          </w:p>
        </w:tc>
        <w:tc>
          <w:tcPr>
            <w:tcW w:w="1145" w:type="dxa"/>
          </w:tcPr>
          <w:p w14:paraId="32428591" w14:textId="58022B35" w:rsidR="005760CA" w:rsidRPr="005A70C8" w:rsidRDefault="005760CA" w:rsidP="005760CA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739" w:type="dxa"/>
          </w:tcPr>
          <w:p w14:paraId="3D0AEA63" w14:textId="66407E3F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156" w:type="dxa"/>
          </w:tcPr>
          <w:p w14:paraId="66CEA237" w14:textId="5338299A" w:rsidR="005760CA" w:rsidRPr="005A70C8" w:rsidRDefault="005760CA" w:rsidP="005760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</w:tbl>
    <w:p w14:paraId="5B2EF7D3" w14:textId="77777777" w:rsidR="001D7190" w:rsidRPr="003B5A95" w:rsidRDefault="001D7190" w:rsidP="001D7190">
      <w:pPr>
        <w:pStyle w:val="Heading2"/>
      </w:pPr>
      <w:r w:rsidRPr="003B5A95">
        <w:lastRenderedPageBreak/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1D7190" w14:paraId="08FD797B" w14:textId="77777777" w:rsidTr="00C77F53">
        <w:tc>
          <w:tcPr>
            <w:tcW w:w="704" w:type="dxa"/>
          </w:tcPr>
          <w:p w14:paraId="33E64A6C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4C1D2E0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3AC39359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BF88B1B" w14:textId="77777777" w:rsidR="001D7190" w:rsidRPr="002779E1" w:rsidRDefault="001D7190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1D7190" w14:paraId="7A5D8A0A" w14:textId="77777777" w:rsidTr="00C77F53">
        <w:tc>
          <w:tcPr>
            <w:tcW w:w="704" w:type="dxa"/>
          </w:tcPr>
          <w:p w14:paraId="7F2A2218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0E6AFEB0" w14:textId="3D9C7071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B9651A" w14:textId="3AD274D1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8687502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1D7190" w14:paraId="239002FF" w14:textId="77777777" w:rsidTr="00C77F53">
        <w:tc>
          <w:tcPr>
            <w:tcW w:w="704" w:type="dxa"/>
          </w:tcPr>
          <w:p w14:paraId="7185AA4D" w14:textId="77777777" w:rsidR="001D7190" w:rsidRPr="002779E1" w:rsidRDefault="001D7190" w:rsidP="00C77F5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2FE331CD" w14:textId="10712096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Novo aluno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39FA599E" w14:textId="2CDBEAF6" w:rsidR="001D7190" w:rsidRPr="001D7190" w:rsidRDefault="001D7190" w:rsidP="00C77F53">
            <w:pPr>
              <w:rPr>
                <w:sz w:val="22"/>
                <w:szCs w:val="22"/>
              </w:rPr>
            </w:pPr>
            <w:r w:rsidRPr="001D7190">
              <w:rPr>
                <w:sz w:val="22"/>
                <w:szCs w:val="22"/>
              </w:rPr>
              <w:t>Insere novo aluno</w:t>
            </w:r>
          </w:p>
        </w:tc>
        <w:tc>
          <w:tcPr>
            <w:tcW w:w="1556" w:type="dxa"/>
          </w:tcPr>
          <w:p w14:paraId="544CDB90" w14:textId="77777777" w:rsidR="001D7190" w:rsidRPr="002779E1" w:rsidRDefault="001D7190" w:rsidP="00C77F5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10364AAA" w14:textId="7C640C50" w:rsidR="003960EB" w:rsidRPr="00B472EF" w:rsidRDefault="003960EB" w:rsidP="003960EB">
      <w:pPr>
        <w:pStyle w:val="Heading1"/>
      </w:pPr>
      <w:r w:rsidRPr="00B472EF">
        <w:lastRenderedPageBreak/>
        <w:t xml:space="preserve">Interface de usuário: Página de </w:t>
      </w:r>
      <w:r>
        <w:t>aluno</w:t>
      </w:r>
    </w:p>
    <w:p w14:paraId="0DDB24E4" w14:textId="77777777" w:rsidR="003960EB" w:rsidRPr="00B472EF" w:rsidRDefault="003960EB" w:rsidP="003960EB">
      <w:pPr>
        <w:pStyle w:val="Heading2"/>
      </w:pPr>
      <w:r w:rsidRPr="0024338D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78545962" w14:textId="77777777" w:rsidTr="00C77F53">
        <w:tc>
          <w:tcPr>
            <w:tcW w:w="8497" w:type="dxa"/>
          </w:tcPr>
          <w:p w14:paraId="2B22FD18" w14:textId="2B8DE990" w:rsidR="003960EB" w:rsidRDefault="00F6736F" w:rsidP="00C77F53">
            <w:pPr>
              <w:pStyle w:val="BodyText"/>
            </w:pPr>
            <w:r w:rsidRPr="00F6736F">
              <w:rPr>
                <w:noProof/>
              </w:rPr>
              <w:drawing>
                <wp:inline distT="0" distB="0" distL="0" distR="0" wp14:anchorId="7E45FEC4" wp14:editId="09D60C23">
                  <wp:extent cx="5226063" cy="2962275"/>
                  <wp:effectExtent l="0" t="0" r="0" b="0"/>
                  <wp:docPr id="2030185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1850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045" cy="296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5F25F" w14:textId="77777777" w:rsidR="003960EB" w:rsidRDefault="003960EB" w:rsidP="003960EB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3960EB" w14:paraId="62958762" w14:textId="77777777" w:rsidTr="00C77F53">
        <w:tc>
          <w:tcPr>
            <w:tcW w:w="8497" w:type="dxa"/>
          </w:tcPr>
          <w:p w14:paraId="34600466" w14:textId="6BD07B6F" w:rsidR="003960EB" w:rsidRDefault="00C23221" w:rsidP="003960EB">
            <w:pPr>
              <w:pStyle w:val="BodyText"/>
            </w:pPr>
            <w:r>
              <w:t>-</w:t>
            </w:r>
          </w:p>
        </w:tc>
      </w:tr>
    </w:tbl>
    <w:p w14:paraId="1D779BA3" w14:textId="77777777" w:rsidR="003960EB" w:rsidRPr="003B5A95" w:rsidRDefault="003960EB" w:rsidP="003960EB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491"/>
        <w:gridCol w:w="1564"/>
        <w:gridCol w:w="931"/>
        <w:gridCol w:w="1391"/>
        <w:gridCol w:w="911"/>
        <w:gridCol w:w="1538"/>
      </w:tblGrid>
      <w:tr w:rsidR="003960EB" w14:paraId="489DA415" w14:textId="77777777" w:rsidTr="00B91EC9">
        <w:tc>
          <w:tcPr>
            <w:tcW w:w="671" w:type="dxa"/>
          </w:tcPr>
          <w:p w14:paraId="109A7850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91" w:type="dxa"/>
          </w:tcPr>
          <w:p w14:paraId="11063C1A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64" w:type="dxa"/>
          </w:tcPr>
          <w:p w14:paraId="373C7D46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931" w:type="dxa"/>
          </w:tcPr>
          <w:p w14:paraId="269EB961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391" w:type="dxa"/>
          </w:tcPr>
          <w:p w14:paraId="323A74A3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11" w:type="dxa"/>
          </w:tcPr>
          <w:p w14:paraId="0799661D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538" w:type="dxa"/>
          </w:tcPr>
          <w:p w14:paraId="22EF124C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B91EC9" w14:paraId="12418B2D" w14:textId="77777777" w:rsidTr="00B91EC9">
        <w:tc>
          <w:tcPr>
            <w:tcW w:w="671" w:type="dxa"/>
          </w:tcPr>
          <w:p w14:paraId="62AC957D" w14:textId="514A349B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</w:t>
            </w:r>
          </w:p>
        </w:tc>
        <w:tc>
          <w:tcPr>
            <w:tcW w:w="1491" w:type="dxa"/>
          </w:tcPr>
          <w:p w14:paraId="11EFD0C7" w14:textId="3A14783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completo</w:t>
            </w:r>
          </w:p>
        </w:tc>
        <w:tc>
          <w:tcPr>
            <w:tcW w:w="1564" w:type="dxa"/>
          </w:tcPr>
          <w:p w14:paraId="38291924" w14:textId="7BE59968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do aluno</w:t>
            </w:r>
          </w:p>
        </w:tc>
        <w:tc>
          <w:tcPr>
            <w:tcW w:w="931" w:type="dxa"/>
          </w:tcPr>
          <w:p w14:paraId="1BB6526C" w14:textId="24DE20D9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C84B2A1" w14:textId="0330259B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49C5A992" w14:textId="7219E6FC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F073323" w14:textId="22C592A3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46495063" w14:textId="77777777" w:rsidTr="00B91EC9">
        <w:tc>
          <w:tcPr>
            <w:tcW w:w="671" w:type="dxa"/>
          </w:tcPr>
          <w:p w14:paraId="7784FF6E" w14:textId="5D5C64E7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</w:t>
            </w:r>
          </w:p>
        </w:tc>
        <w:tc>
          <w:tcPr>
            <w:tcW w:w="1491" w:type="dxa"/>
          </w:tcPr>
          <w:p w14:paraId="4448271B" w14:textId="2B6FC99A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</w:t>
            </w:r>
          </w:p>
        </w:tc>
        <w:tc>
          <w:tcPr>
            <w:tcW w:w="1564" w:type="dxa"/>
          </w:tcPr>
          <w:p w14:paraId="1F11124C" w14:textId="60E1309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Ano de matrícula</w:t>
            </w:r>
          </w:p>
        </w:tc>
        <w:tc>
          <w:tcPr>
            <w:tcW w:w="931" w:type="dxa"/>
          </w:tcPr>
          <w:p w14:paraId="6CF7BF21" w14:textId="09273CD9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76C46CD" w14:textId="1AD0A94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Números</w:t>
            </w:r>
          </w:p>
        </w:tc>
        <w:tc>
          <w:tcPr>
            <w:tcW w:w="911" w:type="dxa"/>
          </w:tcPr>
          <w:p w14:paraId="0FE52362" w14:textId="4786B4DE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648B1248" w14:textId="15D9F11C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E19D018" w14:textId="77777777" w:rsidTr="00B91EC9">
        <w:tc>
          <w:tcPr>
            <w:tcW w:w="671" w:type="dxa"/>
          </w:tcPr>
          <w:p w14:paraId="352BAC9B" w14:textId="0DA9948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3</w:t>
            </w:r>
          </w:p>
        </w:tc>
        <w:tc>
          <w:tcPr>
            <w:tcW w:w="1491" w:type="dxa"/>
          </w:tcPr>
          <w:p w14:paraId="67897ADE" w14:textId="3DB35C94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Série</w:t>
            </w:r>
          </w:p>
        </w:tc>
        <w:tc>
          <w:tcPr>
            <w:tcW w:w="1564" w:type="dxa"/>
          </w:tcPr>
          <w:p w14:paraId="203B7835" w14:textId="24F35E54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Séria do aluno</w:t>
            </w:r>
          </w:p>
        </w:tc>
        <w:tc>
          <w:tcPr>
            <w:tcW w:w="931" w:type="dxa"/>
          </w:tcPr>
          <w:p w14:paraId="247F4FC3" w14:textId="277677B6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4323C2C2" w14:textId="06DB47A1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4DF35AED" w14:textId="25579C0B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0BF416C2" w14:textId="50915921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31A4CFCB" w14:textId="77777777" w:rsidTr="00B91EC9">
        <w:tc>
          <w:tcPr>
            <w:tcW w:w="671" w:type="dxa"/>
          </w:tcPr>
          <w:p w14:paraId="40352BFF" w14:textId="788B9612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4</w:t>
            </w:r>
          </w:p>
        </w:tc>
        <w:tc>
          <w:tcPr>
            <w:tcW w:w="1491" w:type="dxa"/>
          </w:tcPr>
          <w:p w14:paraId="52E5B1B9" w14:textId="1E09168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</w:t>
            </w:r>
          </w:p>
        </w:tc>
        <w:tc>
          <w:tcPr>
            <w:tcW w:w="1564" w:type="dxa"/>
          </w:tcPr>
          <w:p w14:paraId="50DFE91D" w14:textId="5DB1A80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Ensino do aluno</w:t>
            </w:r>
          </w:p>
        </w:tc>
        <w:tc>
          <w:tcPr>
            <w:tcW w:w="931" w:type="dxa"/>
          </w:tcPr>
          <w:p w14:paraId="38FECE62" w14:textId="0388323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2405F11" w14:textId="1AFA623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1A8BE45F" w14:textId="129768DF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03C4D826" w14:textId="10310D4E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16C10A0" w14:textId="77777777" w:rsidTr="00B91EC9">
        <w:tc>
          <w:tcPr>
            <w:tcW w:w="671" w:type="dxa"/>
          </w:tcPr>
          <w:p w14:paraId="46251B19" w14:textId="4F10B7A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1491" w:type="dxa"/>
          </w:tcPr>
          <w:p w14:paraId="188D5B43" w14:textId="4F62240F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nascimento</w:t>
            </w:r>
          </w:p>
        </w:tc>
        <w:tc>
          <w:tcPr>
            <w:tcW w:w="1564" w:type="dxa"/>
          </w:tcPr>
          <w:p w14:paraId="01F2D044" w14:textId="030E3B9B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Data de nascimento do aluno</w:t>
            </w:r>
          </w:p>
        </w:tc>
        <w:tc>
          <w:tcPr>
            <w:tcW w:w="931" w:type="dxa"/>
          </w:tcPr>
          <w:p w14:paraId="5B2C79A6" w14:textId="541148D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443B0F2" w14:textId="3624BF18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Formato </w:t>
            </w:r>
            <w:proofErr w:type="spellStart"/>
            <w:r>
              <w:rPr>
                <w:sz w:val="22"/>
                <w:szCs w:val="22"/>
              </w:rPr>
              <w:t>dd</w:t>
            </w:r>
            <w:proofErr w:type="spellEnd"/>
            <w:r>
              <w:rPr>
                <w:sz w:val="22"/>
                <w:szCs w:val="22"/>
              </w:rPr>
              <w:t>/mm/</w:t>
            </w:r>
            <w:proofErr w:type="spellStart"/>
            <w:r>
              <w:rPr>
                <w:sz w:val="22"/>
                <w:szCs w:val="22"/>
              </w:rPr>
              <w:t>aaaa</w:t>
            </w:r>
            <w:proofErr w:type="spellEnd"/>
          </w:p>
        </w:tc>
        <w:tc>
          <w:tcPr>
            <w:tcW w:w="911" w:type="dxa"/>
          </w:tcPr>
          <w:p w14:paraId="43E80403" w14:textId="3AC3DBC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36EEC799" w14:textId="3562805E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7ED5B92" w14:textId="77777777" w:rsidTr="00B91EC9">
        <w:tc>
          <w:tcPr>
            <w:tcW w:w="671" w:type="dxa"/>
          </w:tcPr>
          <w:p w14:paraId="1B64A1A8" w14:textId="6FC72213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6</w:t>
            </w:r>
          </w:p>
        </w:tc>
        <w:tc>
          <w:tcPr>
            <w:tcW w:w="1491" w:type="dxa"/>
          </w:tcPr>
          <w:p w14:paraId="7E9A5E41" w14:textId="45732039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64" w:type="dxa"/>
          </w:tcPr>
          <w:p w14:paraId="031EEB9D" w14:textId="6CA8052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nascimento</w:t>
            </w:r>
          </w:p>
        </w:tc>
        <w:tc>
          <w:tcPr>
            <w:tcW w:w="931" w:type="dxa"/>
          </w:tcPr>
          <w:p w14:paraId="54418D39" w14:textId="04DA3F8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1D39D79" w14:textId="43C2CA1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5E4D0CA9" w14:textId="22CEF3B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4CEBAA34" w14:textId="168B4BBD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F85DC16" w14:textId="77777777" w:rsidTr="00B91EC9">
        <w:tc>
          <w:tcPr>
            <w:tcW w:w="671" w:type="dxa"/>
          </w:tcPr>
          <w:p w14:paraId="5F2AF99D" w14:textId="4531B24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7</w:t>
            </w:r>
          </w:p>
        </w:tc>
        <w:tc>
          <w:tcPr>
            <w:tcW w:w="1491" w:type="dxa"/>
          </w:tcPr>
          <w:p w14:paraId="0EB6EDA1" w14:textId="1E90E9E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</w:t>
            </w:r>
          </w:p>
        </w:tc>
        <w:tc>
          <w:tcPr>
            <w:tcW w:w="1564" w:type="dxa"/>
          </w:tcPr>
          <w:p w14:paraId="1AC6FB0E" w14:textId="3869AE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Estado de nascimento</w:t>
            </w:r>
          </w:p>
        </w:tc>
        <w:tc>
          <w:tcPr>
            <w:tcW w:w="931" w:type="dxa"/>
          </w:tcPr>
          <w:p w14:paraId="5E99F916" w14:textId="49486F2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3F5B940" w14:textId="7ADD6AA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14D0BA8C" w14:textId="1B529FE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26914EB9" w14:textId="1231F801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71E5F26D" w14:textId="77777777" w:rsidTr="00B91EC9">
        <w:tc>
          <w:tcPr>
            <w:tcW w:w="671" w:type="dxa"/>
          </w:tcPr>
          <w:p w14:paraId="504929F2" w14:textId="1C95E7AB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8</w:t>
            </w:r>
          </w:p>
        </w:tc>
        <w:tc>
          <w:tcPr>
            <w:tcW w:w="1491" w:type="dxa"/>
          </w:tcPr>
          <w:p w14:paraId="21DB114B" w14:textId="3DE53CF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</w:t>
            </w:r>
          </w:p>
        </w:tc>
        <w:tc>
          <w:tcPr>
            <w:tcW w:w="1564" w:type="dxa"/>
          </w:tcPr>
          <w:p w14:paraId="6C331EB2" w14:textId="1E60081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Nacionalidade do aluno</w:t>
            </w:r>
          </w:p>
        </w:tc>
        <w:tc>
          <w:tcPr>
            <w:tcW w:w="931" w:type="dxa"/>
          </w:tcPr>
          <w:p w14:paraId="002D7234" w14:textId="65238E6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A82D8C7" w14:textId="201B1821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38C34AB9" w14:textId="4A79767D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371669CF" w14:textId="0FEDEDEA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3C3200F" w14:textId="77777777" w:rsidTr="00B91EC9">
        <w:tc>
          <w:tcPr>
            <w:tcW w:w="671" w:type="dxa"/>
          </w:tcPr>
          <w:p w14:paraId="5E638C60" w14:textId="57C6F1CA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9</w:t>
            </w:r>
          </w:p>
        </w:tc>
        <w:tc>
          <w:tcPr>
            <w:tcW w:w="1491" w:type="dxa"/>
          </w:tcPr>
          <w:p w14:paraId="2C0D36C3" w14:textId="0636AAA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</w:t>
            </w:r>
          </w:p>
        </w:tc>
        <w:tc>
          <w:tcPr>
            <w:tcW w:w="1564" w:type="dxa"/>
          </w:tcPr>
          <w:p w14:paraId="11FAA24C" w14:textId="7A3D7B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Endereço de residência</w:t>
            </w:r>
          </w:p>
        </w:tc>
        <w:tc>
          <w:tcPr>
            <w:tcW w:w="931" w:type="dxa"/>
          </w:tcPr>
          <w:p w14:paraId="5730EDB6" w14:textId="23A82AED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B1C507D" w14:textId="05838C76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58487811" w14:textId="22B02D7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6F3307E7" w14:textId="0F98ECE0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CAD8C20" w14:textId="77777777" w:rsidTr="00B91EC9">
        <w:tc>
          <w:tcPr>
            <w:tcW w:w="671" w:type="dxa"/>
          </w:tcPr>
          <w:p w14:paraId="2577853B" w14:textId="00016693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10</w:t>
            </w:r>
          </w:p>
        </w:tc>
        <w:tc>
          <w:tcPr>
            <w:tcW w:w="1491" w:type="dxa"/>
          </w:tcPr>
          <w:p w14:paraId="753EF6E1" w14:textId="50C8B5B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Num</w:t>
            </w:r>
          </w:p>
        </w:tc>
        <w:tc>
          <w:tcPr>
            <w:tcW w:w="1564" w:type="dxa"/>
          </w:tcPr>
          <w:p w14:paraId="0B921CC3" w14:textId="3EEF528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Número de residência</w:t>
            </w:r>
          </w:p>
        </w:tc>
        <w:tc>
          <w:tcPr>
            <w:tcW w:w="931" w:type="dxa"/>
          </w:tcPr>
          <w:p w14:paraId="7F66249A" w14:textId="7E3D8C6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C9717E4" w14:textId="1A3F842A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1B7C47B1" w14:textId="11BDFCC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09D71E2E" w14:textId="15F9537C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40098C9" w14:textId="77777777" w:rsidTr="00B91EC9">
        <w:tc>
          <w:tcPr>
            <w:tcW w:w="671" w:type="dxa"/>
          </w:tcPr>
          <w:p w14:paraId="3BCE9702" w14:textId="7F4C5BD4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11</w:t>
            </w:r>
          </w:p>
        </w:tc>
        <w:tc>
          <w:tcPr>
            <w:tcW w:w="1491" w:type="dxa"/>
          </w:tcPr>
          <w:p w14:paraId="7F840289" w14:textId="2F6BD47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</w:t>
            </w:r>
          </w:p>
        </w:tc>
        <w:tc>
          <w:tcPr>
            <w:tcW w:w="1564" w:type="dxa"/>
          </w:tcPr>
          <w:p w14:paraId="066247AC" w14:textId="56C1D9C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Bairro de residência</w:t>
            </w:r>
          </w:p>
        </w:tc>
        <w:tc>
          <w:tcPr>
            <w:tcW w:w="931" w:type="dxa"/>
          </w:tcPr>
          <w:p w14:paraId="03643561" w14:textId="65CC8241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6607DF1" w14:textId="71ADE515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2ECC46C4" w14:textId="373A3EE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6DC39A3A" w14:textId="5DC3907C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75A10F88" w14:textId="77777777" w:rsidTr="00B91EC9">
        <w:tc>
          <w:tcPr>
            <w:tcW w:w="671" w:type="dxa"/>
          </w:tcPr>
          <w:p w14:paraId="31CC84AD" w14:textId="4CEB07FD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12</w:t>
            </w:r>
          </w:p>
        </w:tc>
        <w:tc>
          <w:tcPr>
            <w:tcW w:w="1491" w:type="dxa"/>
          </w:tcPr>
          <w:p w14:paraId="0E0AB119" w14:textId="6F9E651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</w:t>
            </w:r>
          </w:p>
        </w:tc>
        <w:tc>
          <w:tcPr>
            <w:tcW w:w="1564" w:type="dxa"/>
          </w:tcPr>
          <w:p w14:paraId="4B38D42A" w14:textId="2A9886E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Cidade de residência</w:t>
            </w:r>
          </w:p>
        </w:tc>
        <w:tc>
          <w:tcPr>
            <w:tcW w:w="931" w:type="dxa"/>
          </w:tcPr>
          <w:p w14:paraId="5E301F0E" w14:textId="387B650B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7244715" w14:textId="70E021C6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45C7D927" w14:textId="617C8D6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1EE295FF" w14:textId="1009194B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DAE358D" w14:textId="77777777" w:rsidTr="00B91EC9">
        <w:tc>
          <w:tcPr>
            <w:tcW w:w="671" w:type="dxa"/>
          </w:tcPr>
          <w:p w14:paraId="4245EFE4" w14:textId="622F46E5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13</w:t>
            </w:r>
          </w:p>
        </w:tc>
        <w:tc>
          <w:tcPr>
            <w:tcW w:w="1491" w:type="dxa"/>
          </w:tcPr>
          <w:p w14:paraId="1010C6E3" w14:textId="4ABF982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</w:t>
            </w:r>
          </w:p>
        </w:tc>
        <w:tc>
          <w:tcPr>
            <w:tcW w:w="1564" w:type="dxa"/>
          </w:tcPr>
          <w:p w14:paraId="6EAAA9C2" w14:textId="333C322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CEP de residência</w:t>
            </w:r>
          </w:p>
        </w:tc>
        <w:tc>
          <w:tcPr>
            <w:tcW w:w="931" w:type="dxa"/>
          </w:tcPr>
          <w:p w14:paraId="243F79A1" w14:textId="275C1DC4" w:rsidR="00B91EC9" w:rsidRDefault="00B91EC9" w:rsidP="00B91EC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229DC99" w14:textId="13EEB2C3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B009B86" w14:textId="474C8C0D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15B112A" w14:textId="79AC327E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A84C91A" w14:textId="77777777" w:rsidTr="00B91EC9">
        <w:tc>
          <w:tcPr>
            <w:tcW w:w="671" w:type="dxa"/>
          </w:tcPr>
          <w:p w14:paraId="6D607D2C" w14:textId="13B0B474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491" w:type="dxa"/>
          </w:tcPr>
          <w:p w14:paraId="29AEF1C1" w14:textId="7D078766" w:rsidR="00B91EC9" w:rsidRDefault="00B91EC9" w:rsidP="00B91EC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Responsável</w:t>
            </w:r>
            <w:proofErr w:type="spellEnd"/>
          </w:p>
        </w:tc>
        <w:tc>
          <w:tcPr>
            <w:tcW w:w="1564" w:type="dxa"/>
          </w:tcPr>
          <w:p w14:paraId="377D3AD4" w14:textId="24E25C4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Nome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5A4695F4" w14:textId="1AFACBF7" w:rsidR="00B91EC9" w:rsidRDefault="00B91EC9" w:rsidP="00B91EC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0F3A1A8" w14:textId="226F70BD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7D8D9912" w14:textId="2844CA5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C364F16" w14:textId="2611212D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0BAF2D24" w14:textId="77777777" w:rsidTr="00B91EC9">
        <w:tc>
          <w:tcPr>
            <w:tcW w:w="671" w:type="dxa"/>
          </w:tcPr>
          <w:p w14:paraId="536358D6" w14:textId="0FA013D6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91" w:type="dxa"/>
          </w:tcPr>
          <w:p w14:paraId="2553F0D8" w14:textId="0B25B91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</w:t>
            </w:r>
          </w:p>
        </w:tc>
        <w:tc>
          <w:tcPr>
            <w:tcW w:w="1564" w:type="dxa"/>
          </w:tcPr>
          <w:p w14:paraId="204B65EA" w14:textId="413B1BC6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CPF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07917483" w14:textId="13A5420A" w:rsidR="00B91EC9" w:rsidRDefault="00B91EC9" w:rsidP="00B91EC9">
            <w:pPr>
              <w:rPr>
                <w:sz w:val="22"/>
                <w:szCs w:val="22"/>
              </w:rPr>
            </w:pPr>
            <w:r w:rsidRPr="00F3385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22F8966" w14:textId="45E33B92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24B6F6A8" w14:textId="397123E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1A215464" w14:textId="7E592939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635AA1A1" w14:textId="77777777" w:rsidTr="00B91EC9">
        <w:tc>
          <w:tcPr>
            <w:tcW w:w="671" w:type="dxa"/>
          </w:tcPr>
          <w:p w14:paraId="1742450D" w14:textId="29777448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491" w:type="dxa"/>
          </w:tcPr>
          <w:p w14:paraId="645FB9D2" w14:textId="66B4C4C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</w:t>
            </w:r>
          </w:p>
        </w:tc>
        <w:tc>
          <w:tcPr>
            <w:tcW w:w="1564" w:type="dxa"/>
          </w:tcPr>
          <w:p w14:paraId="47688CAC" w14:textId="3FEDB8DF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RG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10E98518" w14:textId="1DDA0DCB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9A39EB1" w14:textId="514FE2DC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450BD640" w14:textId="00BF020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722728F1" w14:textId="41BC9B4A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64B7E7F0" w14:textId="77777777" w:rsidTr="00B91EC9">
        <w:tc>
          <w:tcPr>
            <w:tcW w:w="671" w:type="dxa"/>
          </w:tcPr>
          <w:p w14:paraId="00588C39" w14:textId="04F87983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1491" w:type="dxa"/>
          </w:tcPr>
          <w:p w14:paraId="600826EB" w14:textId="4B5A461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</w:t>
            </w:r>
          </w:p>
        </w:tc>
        <w:tc>
          <w:tcPr>
            <w:tcW w:w="1564" w:type="dxa"/>
          </w:tcPr>
          <w:p w14:paraId="33C9F8C3" w14:textId="613FE6B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Profissão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66592E93" w14:textId="6B825504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065CA029" w14:textId="02045B31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2A7907CF" w14:textId="7C2B07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002D4B8C" w14:textId="014D0A6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0F656AE" w14:textId="77777777" w:rsidTr="00B91EC9">
        <w:tc>
          <w:tcPr>
            <w:tcW w:w="671" w:type="dxa"/>
          </w:tcPr>
          <w:p w14:paraId="27542E00" w14:textId="5DA1CCB0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491" w:type="dxa"/>
          </w:tcPr>
          <w:p w14:paraId="637579BC" w14:textId="23365B4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</w:t>
            </w:r>
          </w:p>
        </w:tc>
        <w:tc>
          <w:tcPr>
            <w:tcW w:w="1564" w:type="dxa"/>
          </w:tcPr>
          <w:p w14:paraId="2CCC02EE" w14:textId="77575B8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Empresa d</w:t>
            </w:r>
            <w:r>
              <w:rPr>
                <w:sz w:val="22"/>
                <w:szCs w:val="22"/>
              </w:rPr>
              <w:t>o responsável</w:t>
            </w:r>
          </w:p>
        </w:tc>
        <w:tc>
          <w:tcPr>
            <w:tcW w:w="931" w:type="dxa"/>
          </w:tcPr>
          <w:p w14:paraId="299931F0" w14:textId="6D5F0323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51D96FB" w14:textId="71083F70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B361060" w14:textId="647690E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41EE9A6" w14:textId="6C97578F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275CC109" w14:textId="77777777" w:rsidTr="00B91EC9">
        <w:tc>
          <w:tcPr>
            <w:tcW w:w="671" w:type="dxa"/>
          </w:tcPr>
          <w:p w14:paraId="571F638A" w14:textId="7402CE1E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491" w:type="dxa"/>
          </w:tcPr>
          <w:p w14:paraId="6A3A802B" w14:textId="2AAA57F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Telefone</w:t>
            </w:r>
          </w:p>
        </w:tc>
        <w:tc>
          <w:tcPr>
            <w:tcW w:w="1564" w:type="dxa"/>
          </w:tcPr>
          <w:p w14:paraId="6153E60F" w14:textId="63FCD34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 xml:space="preserve">Telefone </w:t>
            </w:r>
            <w:r>
              <w:rPr>
                <w:sz w:val="22"/>
                <w:szCs w:val="22"/>
              </w:rPr>
              <w:t>do responsável</w:t>
            </w:r>
          </w:p>
        </w:tc>
        <w:tc>
          <w:tcPr>
            <w:tcW w:w="931" w:type="dxa"/>
          </w:tcPr>
          <w:p w14:paraId="6AADB1A0" w14:textId="75422800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248441B6" w14:textId="060586B5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0D99CE4" w14:textId="1D0D873A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37648C07" w14:textId="76353C3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622FB2A1" w14:textId="77777777" w:rsidTr="00B91EC9">
        <w:tc>
          <w:tcPr>
            <w:tcW w:w="671" w:type="dxa"/>
          </w:tcPr>
          <w:p w14:paraId="11ECBC4E" w14:textId="25DDAA74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491" w:type="dxa"/>
          </w:tcPr>
          <w:p w14:paraId="4200BEF3" w14:textId="43E0E9F9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</w:t>
            </w:r>
          </w:p>
        </w:tc>
        <w:tc>
          <w:tcPr>
            <w:tcW w:w="1564" w:type="dxa"/>
          </w:tcPr>
          <w:p w14:paraId="31AA361D" w14:textId="267CDA6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E-mail d</w:t>
            </w:r>
            <w:r>
              <w:rPr>
                <w:sz w:val="22"/>
                <w:szCs w:val="22"/>
              </w:rPr>
              <w:t xml:space="preserve"> responsável</w:t>
            </w:r>
          </w:p>
        </w:tc>
        <w:tc>
          <w:tcPr>
            <w:tcW w:w="931" w:type="dxa"/>
          </w:tcPr>
          <w:p w14:paraId="69EAB519" w14:textId="1ED2D525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6C32739E" w14:textId="1947A35E" w:rsidR="00B91EC9" w:rsidRDefault="00B91EC9" w:rsidP="00B91EC9">
            <w:pPr>
              <w:rPr>
                <w:sz w:val="22"/>
                <w:szCs w:val="22"/>
              </w:rPr>
            </w:pPr>
            <w:r w:rsidRPr="00D21552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668A780C" w14:textId="6C53061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692C43BE" w14:textId="66ECBB81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C3193F7" w14:textId="77777777" w:rsidTr="00B91EC9">
        <w:tc>
          <w:tcPr>
            <w:tcW w:w="671" w:type="dxa"/>
          </w:tcPr>
          <w:p w14:paraId="58A6D680" w14:textId="33EA5C98" w:rsidR="00B91EC9" w:rsidRPr="002779E1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491" w:type="dxa"/>
          </w:tcPr>
          <w:p w14:paraId="137FC4FE" w14:textId="40EEFD66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Mesmo endereço aluno?</w:t>
            </w:r>
          </w:p>
        </w:tc>
        <w:tc>
          <w:tcPr>
            <w:tcW w:w="1564" w:type="dxa"/>
          </w:tcPr>
          <w:p w14:paraId="27B50B9B" w14:textId="2B7C0527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Confirmação</w:t>
            </w:r>
            <w:r>
              <w:rPr>
                <w:sz w:val="22"/>
                <w:szCs w:val="22"/>
              </w:rPr>
              <w:t xml:space="preserve"> do responsável</w:t>
            </w:r>
          </w:p>
        </w:tc>
        <w:tc>
          <w:tcPr>
            <w:tcW w:w="931" w:type="dxa"/>
          </w:tcPr>
          <w:p w14:paraId="678B1026" w14:textId="4FDE6D80" w:rsidR="00B91EC9" w:rsidRDefault="00B91EC9" w:rsidP="00B91EC9">
            <w:pPr>
              <w:rPr>
                <w:sz w:val="22"/>
                <w:szCs w:val="22"/>
              </w:rPr>
            </w:pPr>
            <w:r w:rsidRPr="00AD0A4E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5CF76FA6" w14:textId="231BBA8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1B831816" w14:textId="79CF2CD2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0F3FC33C" w14:textId="59AB3C44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1C18F0BA" w14:textId="77777777" w:rsidTr="00B91EC9">
        <w:tc>
          <w:tcPr>
            <w:tcW w:w="671" w:type="dxa"/>
          </w:tcPr>
          <w:p w14:paraId="271E90E9" w14:textId="7EA19E80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22</w:t>
            </w:r>
          </w:p>
        </w:tc>
        <w:tc>
          <w:tcPr>
            <w:tcW w:w="1491" w:type="dxa"/>
          </w:tcPr>
          <w:p w14:paraId="5AAA0905" w14:textId="194A9395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</w:t>
            </w:r>
          </w:p>
        </w:tc>
        <w:tc>
          <w:tcPr>
            <w:tcW w:w="1564" w:type="dxa"/>
          </w:tcPr>
          <w:p w14:paraId="4828DE81" w14:textId="5D0C710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Religião do aluno</w:t>
            </w:r>
          </w:p>
        </w:tc>
        <w:tc>
          <w:tcPr>
            <w:tcW w:w="931" w:type="dxa"/>
          </w:tcPr>
          <w:p w14:paraId="62ECE4F6" w14:textId="4157FDD8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35189300" w14:textId="67B21012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Texto com no máximo 45 caracteres</w:t>
            </w:r>
          </w:p>
        </w:tc>
        <w:tc>
          <w:tcPr>
            <w:tcW w:w="911" w:type="dxa"/>
          </w:tcPr>
          <w:p w14:paraId="0ACC347B" w14:textId="351F831E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texto</w:t>
            </w:r>
          </w:p>
        </w:tc>
        <w:tc>
          <w:tcPr>
            <w:tcW w:w="1538" w:type="dxa"/>
          </w:tcPr>
          <w:p w14:paraId="5705FF1D" w14:textId="7602156C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  <w:tr w:rsidR="00B91EC9" w14:paraId="4DF8D5B4" w14:textId="77777777" w:rsidTr="00B91EC9">
        <w:tc>
          <w:tcPr>
            <w:tcW w:w="671" w:type="dxa"/>
          </w:tcPr>
          <w:p w14:paraId="18859A16" w14:textId="383A8B82" w:rsidR="00B91EC9" w:rsidRPr="002779E1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23</w:t>
            </w:r>
          </w:p>
        </w:tc>
        <w:tc>
          <w:tcPr>
            <w:tcW w:w="1491" w:type="dxa"/>
          </w:tcPr>
          <w:p w14:paraId="5874EDF2" w14:textId="3906CA5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Declaração de raça</w:t>
            </w:r>
          </w:p>
        </w:tc>
        <w:tc>
          <w:tcPr>
            <w:tcW w:w="1564" w:type="dxa"/>
          </w:tcPr>
          <w:p w14:paraId="18D94059" w14:textId="548CB2A9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Raça do aluno</w:t>
            </w:r>
          </w:p>
        </w:tc>
        <w:tc>
          <w:tcPr>
            <w:tcW w:w="931" w:type="dxa"/>
          </w:tcPr>
          <w:p w14:paraId="61864B3B" w14:textId="34AED570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1391" w:type="dxa"/>
          </w:tcPr>
          <w:p w14:paraId="7800F969" w14:textId="323EED93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-</w:t>
            </w:r>
          </w:p>
        </w:tc>
        <w:tc>
          <w:tcPr>
            <w:tcW w:w="911" w:type="dxa"/>
          </w:tcPr>
          <w:p w14:paraId="586D2F53" w14:textId="332CE99C" w:rsidR="00B91EC9" w:rsidRDefault="00B91EC9" w:rsidP="00B91EC9">
            <w:pPr>
              <w:rPr>
                <w:sz w:val="22"/>
                <w:szCs w:val="22"/>
              </w:rPr>
            </w:pPr>
            <w:r w:rsidRPr="00865160">
              <w:rPr>
                <w:sz w:val="22"/>
                <w:szCs w:val="22"/>
              </w:rPr>
              <w:t>Caixa de seleção</w:t>
            </w:r>
          </w:p>
        </w:tc>
        <w:tc>
          <w:tcPr>
            <w:tcW w:w="1538" w:type="dxa"/>
          </w:tcPr>
          <w:p w14:paraId="6FBD587E" w14:textId="2459BB82" w:rsidR="00B91EC9" w:rsidRDefault="00B91EC9" w:rsidP="00B91E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editável</w:t>
            </w:r>
          </w:p>
        </w:tc>
      </w:tr>
    </w:tbl>
    <w:p w14:paraId="059DC5F4" w14:textId="77777777" w:rsidR="003960EB" w:rsidRPr="003B5A95" w:rsidRDefault="003960EB" w:rsidP="003960EB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3960EB" w14:paraId="46073D1E" w14:textId="77777777" w:rsidTr="00C77F53">
        <w:tc>
          <w:tcPr>
            <w:tcW w:w="704" w:type="dxa"/>
          </w:tcPr>
          <w:p w14:paraId="10BFC8E8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88B26A7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569B3F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7E8EC422" w14:textId="77777777" w:rsidR="003960EB" w:rsidRPr="002779E1" w:rsidRDefault="003960EB" w:rsidP="00C77F53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561A3" w14:paraId="69311D41" w14:textId="77777777" w:rsidTr="00C77F53">
        <w:tc>
          <w:tcPr>
            <w:tcW w:w="704" w:type="dxa"/>
          </w:tcPr>
          <w:p w14:paraId="1EC08FFA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C6028C2" w14:textId="13E77019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Editar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70088A7E" w14:textId="7043500C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Edita informações de aluno pré-cadastrado</w:t>
            </w:r>
          </w:p>
        </w:tc>
        <w:tc>
          <w:tcPr>
            <w:tcW w:w="1556" w:type="dxa"/>
          </w:tcPr>
          <w:p w14:paraId="12B5F2D2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561A3" w14:paraId="22F32E1B" w14:textId="77777777" w:rsidTr="00C77F53">
        <w:tc>
          <w:tcPr>
            <w:tcW w:w="704" w:type="dxa"/>
          </w:tcPr>
          <w:p w14:paraId="1C3C44F2" w14:textId="77777777" w:rsidR="000561A3" w:rsidRPr="002779E1" w:rsidRDefault="000561A3" w:rsidP="000561A3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4F2DB4D5" w14:textId="658BFDF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277F1CB5" w14:textId="7AF07B46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1D7190">
              <w:rPr>
                <w:sz w:val="22"/>
                <w:szCs w:val="22"/>
              </w:rPr>
              <w:t>Exclui aluno pré-cadastrado</w:t>
            </w:r>
          </w:p>
        </w:tc>
        <w:tc>
          <w:tcPr>
            <w:tcW w:w="1556" w:type="dxa"/>
          </w:tcPr>
          <w:p w14:paraId="527D109D" w14:textId="77777777" w:rsidR="000561A3" w:rsidRPr="002779E1" w:rsidRDefault="000561A3" w:rsidP="000561A3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60540A" w14:paraId="69AF1E82" w14:textId="77777777" w:rsidTr="00C77F53">
        <w:tc>
          <w:tcPr>
            <w:tcW w:w="704" w:type="dxa"/>
          </w:tcPr>
          <w:p w14:paraId="472270BD" w14:textId="544A0399" w:rsidR="0060540A" w:rsidRPr="002779E1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0F4BDE13" w14:textId="2D886B60" w:rsidR="0060540A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6C934974" w14:textId="1D269C88" w:rsidR="0060540A" w:rsidRPr="001D7190" w:rsidRDefault="0060540A" w:rsidP="00605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aluno</w:t>
            </w:r>
          </w:p>
        </w:tc>
        <w:tc>
          <w:tcPr>
            <w:tcW w:w="1556" w:type="dxa"/>
          </w:tcPr>
          <w:p w14:paraId="6975DD13" w14:textId="187B7D24" w:rsidR="0060540A" w:rsidRPr="002779E1" w:rsidRDefault="0060540A" w:rsidP="0060540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507A7908" w14:textId="77777777" w:rsidR="00047586" w:rsidRPr="009F124C" w:rsidRDefault="00047586" w:rsidP="00387512">
      <w:pPr>
        <w:rPr>
          <w:highlight w:val="yellow"/>
        </w:rPr>
      </w:pPr>
    </w:p>
    <w:p w14:paraId="2B0A4653" w14:textId="589054F9" w:rsidR="047B0915" w:rsidRDefault="047B0915" w:rsidP="047B0915">
      <w:pPr>
        <w:rPr>
          <w:highlight w:val="yellow"/>
        </w:rPr>
      </w:pPr>
    </w:p>
    <w:p w14:paraId="5070B135" w14:textId="3C00CEB7" w:rsidR="047B0915" w:rsidRDefault="047B0915" w:rsidP="047B0915">
      <w:pPr>
        <w:rPr>
          <w:highlight w:val="yellow"/>
        </w:rPr>
      </w:pPr>
    </w:p>
    <w:p w14:paraId="4D111EFB" w14:textId="73D43687" w:rsidR="047B0915" w:rsidRDefault="047B0915" w:rsidP="047B0915">
      <w:pPr>
        <w:rPr>
          <w:highlight w:val="yellow"/>
        </w:rPr>
      </w:pPr>
    </w:p>
    <w:p w14:paraId="4DBC0623" w14:textId="05121FCA" w:rsidR="047B0915" w:rsidRDefault="047B0915" w:rsidP="047B0915">
      <w:pPr>
        <w:rPr>
          <w:highlight w:val="yellow"/>
        </w:rPr>
      </w:pPr>
    </w:p>
    <w:p w14:paraId="1333B050" w14:textId="1C95E226" w:rsidR="047B0915" w:rsidRDefault="047B0915" w:rsidP="047B0915">
      <w:pPr>
        <w:rPr>
          <w:highlight w:val="yellow"/>
        </w:rPr>
      </w:pPr>
    </w:p>
    <w:p w14:paraId="7E4EC7F7" w14:textId="4D49C547" w:rsidR="1AECCA60" w:rsidRDefault="1AECCA60" w:rsidP="047B0915">
      <w:pPr>
        <w:pStyle w:val="Heading1"/>
      </w:pPr>
      <w:r>
        <w:lastRenderedPageBreak/>
        <w:t>Interface de usuário: Página de turmas</w:t>
      </w:r>
    </w:p>
    <w:p w14:paraId="337F02BA" w14:textId="77777777" w:rsidR="1AECCA60" w:rsidRDefault="1AECCA60" w:rsidP="047B0915">
      <w:pPr>
        <w:pStyle w:val="Heading2"/>
      </w:pPr>
      <w:r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14:paraId="1E29C797" w14:textId="77777777" w:rsidTr="00824D47">
        <w:tc>
          <w:tcPr>
            <w:tcW w:w="8497" w:type="dxa"/>
          </w:tcPr>
          <w:p w14:paraId="0DD7782B" w14:textId="77009160" w:rsidR="00824D47" w:rsidRDefault="00021301" w:rsidP="00824D47">
            <w:pPr>
              <w:pStyle w:val="BodyText"/>
            </w:pPr>
            <w:r w:rsidRPr="00021301">
              <w:rPr>
                <w:noProof/>
              </w:rPr>
              <w:drawing>
                <wp:inline distT="0" distB="0" distL="0" distR="0" wp14:anchorId="6BD605CF" wp14:editId="3C5A37A5">
                  <wp:extent cx="5234443" cy="3095625"/>
                  <wp:effectExtent l="0" t="0" r="4445" b="0"/>
                  <wp:docPr id="236181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1812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156" cy="3097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16145" w14:textId="1394C75B" w:rsidR="31EEB210" w:rsidRDefault="31EEB210" w:rsidP="047B0915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1064"/>
        <w:gridCol w:w="1579"/>
        <w:gridCol w:w="962"/>
        <w:gridCol w:w="1939"/>
        <w:gridCol w:w="1058"/>
        <w:gridCol w:w="1206"/>
      </w:tblGrid>
      <w:tr w:rsidR="047B0915" w14:paraId="2E6C27D9" w14:textId="77777777" w:rsidTr="047B0915">
        <w:trPr>
          <w:trHeight w:val="300"/>
        </w:trPr>
        <w:tc>
          <w:tcPr>
            <w:tcW w:w="695" w:type="dxa"/>
          </w:tcPr>
          <w:p w14:paraId="75B2BF12" w14:textId="67351014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900" w:type="dxa"/>
          </w:tcPr>
          <w:p w14:paraId="51214643" w14:textId="03E250AC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634" w:type="dxa"/>
          </w:tcPr>
          <w:p w14:paraId="5CF084A4" w14:textId="1C3D96C6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74" w:type="dxa"/>
          </w:tcPr>
          <w:p w14:paraId="2DB0541A" w14:textId="01CDFDEE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2121" w:type="dxa"/>
          </w:tcPr>
          <w:p w14:paraId="63D805EC" w14:textId="56933853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56" w:type="dxa"/>
          </w:tcPr>
          <w:p w14:paraId="4F98E50C" w14:textId="68E4B014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7" w:type="dxa"/>
          </w:tcPr>
          <w:p w14:paraId="4EA5D9C9" w14:textId="2843DDA3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47B0915" w14:paraId="01735F57" w14:textId="77777777" w:rsidTr="047B0915">
        <w:trPr>
          <w:trHeight w:val="300"/>
        </w:trPr>
        <w:tc>
          <w:tcPr>
            <w:tcW w:w="695" w:type="dxa"/>
          </w:tcPr>
          <w:p w14:paraId="0CB0202C" w14:textId="026E48C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6024C112" w14:textId="30A1F755" w:rsidR="24AB8C40" w:rsidRDefault="24AB8C40" w:rsidP="047B0915">
            <w:pPr>
              <w:spacing w:line="259" w:lineRule="auto"/>
            </w:pPr>
            <w:r w:rsidRPr="047B0915">
              <w:rPr>
                <w:sz w:val="22"/>
                <w:szCs w:val="22"/>
              </w:rPr>
              <w:t>Turmas</w:t>
            </w:r>
          </w:p>
        </w:tc>
        <w:tc>
          <w:tcPr>
            <w:tcW w:w="1634" w:type="dxa"/>
          </w:tcPr>
          <w:p w14:paraId="07E1FC0F" w14:textId="3BB5E413" w:rsidR="375B1D4A" w:rsidRDefault="375B1D4A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Nome da turma </w:t>
            </w:r>
          </w:p>
        </w:tc>
        <w:tc>
          <w:tcPr>
            <w:tcW w:w="974" w:type="dxa"/>
          </w:tcPr>
          <w:p w14:paraId="1BE98AE6" w14:textId="37A6B19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56AE1EC4" w14:textId="5EE4F3A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Formato de </w:t>
            </w:r>
            <w:r w:rsidR="3178B908" w:rsidRPr="047B0915">
              <w:rPr>
                <w:sz w:val="22"/>
                <w:szCs w:val="22"/>
              </w:rPr>
              <w:t>texto</w:t>
            </w:r>
          </w:p>
        </w:tc>
        <w:tc>
          <w:tcPr>
            <w:tcW w:w="956" w:type="dxa"/>
          </w:tcPr>
          <w:p w14:paraId="1B829236" w14:textId="7FCB1E0F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</w:tcPr>
          <w:p w14:paraId="6CEC3AD9" w14:textId="4AB709F5" w:rsidR="259E870C" w:rsidRDefault="259E870C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Não e</w:t>
            </w:r>
            <w:r w:rsidR="047B0915" w:rsidRPr="047B0915">
              <w:rPr>
                <w:sz w:val="22"/>
                <w:szCs w:val="22"/>
              </w:rPr>
              <w:t>ditável</w:t>
            </w:r>
          </w:p>
        </w:tc>
      </w:tr>
      <w:tr w:rsidR="047B0915" w14:paraId="7B1BD06C" w14:textId="77777777" w:rsidTr="047B0915">
        <w:trPr>
          <w:trHeight w:val="300"/>
        </w:trPr>
        <w:tc>
          <w:tcPr>
            <w:tcW w:w="695" w:type="dxa"/>
          </w:tcPr>
          <w:p w14:paraId="7AF00740" w14:textId="5BEA71E6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14:paraId="217E2C69" w14:textId="33AEBE68" w:rsidR="739E47CF" w:rsidRDefault="739E47CF" w:rsidP="047B0915">
            <w:pPr>
              <w:spacing w:line="259" w:lineRule="auto"/>
            </w:pPr>
            <w:r w:rsidRPr="047B0915">
              <w:rPr>
                <w:sz w:val="22"/>
                <w:szCs w:val="22"/>
              </w:rPr>
              <w:t>Professor</w:t>
            </w:r>
          </w:p>
        </w:tc>
        <w:tc>
          <w:tcPr>
            <w:tcW w:w="1634" w:type="dxa"/>
          </w:tcPr>
          <w:p w14:paraId="4E76DA11" w14:textId="4F4FA277" w:rsidR="739E47CF" w:rsidRDefault="739E47CF" w:rsidP="047B0915">
            <w:pPr>
              <w:spacing w:line="259" w:lineRule="auto"/>
            </w:pPr>
            <w:r w:rsidRPr="047B0915">
              <w:rPr>
                <w:sz w:val="22"/>
                <w:szCs w:val="22"/>
              </w:rPr>
              <w:t>Nome do professor</w:t>
            </w:r>
          </w:p>
        </w:tc>
        <w:tc>
          <w:tcPr>
            <w:tcW w:w="974" w:type="dxa"/>
          </w:tcPr>
          <w:p w14:paraId="2EB9DBFF" w14:textId="29486847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078B8F85" w14:textId="69905B03" w:rsidR="13732824" w:rsidRDefault="13732824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956" w:type="dxa"/>
          </w:tcPr>
          <w:p w14:paraId="3F37DEEB" w14:textId="661986CE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</w:tcPr>
          <w:p w14:paraId="570BE9ED" w14:textId="4AB709F5" w:rsidR="1C12F261" w:rsidRDefault="1C12F261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Não editável</w:t>
            </w:r>
          </w:p>
          <w:p w14:paraId="0963AE5B" w14:textId="005874D2" w:rsidR="047B0915" w:rsidRDefault="047B0915" w:rsidP="047B0915">
            <w:pPr>
              <w:rPr>
                <w:sz w:val="22"/>
                <w:szCs w:val="22"/>
              </w:rPr>
            </w:pPr>
          </w:p>
        </w:tc>
      </w:tr>
      <w:tr w:rsidR="047B0915" w14:paraId="17692B5B" w14:textId="77777777" w:rsidTr="047B0915">
        <w:trPr>
          <w:trHeight w:val="300"/>
        </w:trPr>
        <w:tc>
          <w:tcPr>
            <w:tcW w:w="695" w:type="dxa"/>
          </w:tcPr>
          <w:p w14:paraId="157E1ACC" w14:textId="64F22401" w:rsidR="1C12F261" w:rsidRDefault="1C12F261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14:paraId="3DE9BB44" w14:textId="70DA2820" w:rsidR="1C12F261" w:rsidRDefault="1C12F261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Série</w:t>
            </w:r>
          </w:p>
        </w:tc>
        <w:tc>
          <w:tcPr>
            <w:tcW w:w="1634" w:type="dxa"/>
          </w:tcPr>
          <w:p w14:paraId="6268A9A7" w14:textId="03746BBA" w:rsidR="1C12F261" w:rsidRDefault="1C12F261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Serie da turma </w:t>
            </w:r>
            <w:r w:rsidR="3FECAE6D" w:rsidRPr="047B0915">
              <w:rPr>
                <w:sz w:val="22"/>
                <w:szCs w:val="22"/>
              </w:rPr>
              <w:t>especificada</w:t>
            </w:r>
          </w:p>
        </w:tc>
        <w:tc>
          <w:tcPr>
            <w:tcW w:w="974" w:type="dxa"/>
          </w:tcPr>
          <w:p w14:paraId="38163288" w14:textId="0F97FFD3" w:rsidR="529C3F77" w:rsidRDefault="529C3F77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2200E01D" w14:textId="69905B03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956" w:type="dxa"/>
          </w:tcPr>
          <w:p w14:paraId="013FDA6F" w14:textId="661986CE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</w:tcPr>
          <w:p w14:paraId="74FC4E78" w14:textId="4AB709F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Não editável</w:t>
            </w:r>
          </w:p>
          <w:p w14:paraId="70F50C9E" w14:textId="005874D2" w:rsidR="047B0915" w:rsidRDefault="047B0915" w:rsidP="047B0915">
            <w:pPr>
              <w:rPr>
                <w:sz w:val="22"/>
                <w:szCs w:val="22"/>
              </w:rPr>
            </w:pPr>
          </w:p>
        </w:tc>
      </w:tr>
      <w:tr w:rsidR="00021301" w14:paraId="4DEEA8B0" w14:textId="77777777" w:rsidTr="047B0915">
        <w:trPr>
          <w:trHeight w:val="300"/>
        </w:trPr>
        <w:tc>
          <w:tcPr>
            <w:tcW w:w="695" w:type="dxa"/>
          </w:tcPr>
          <w:p w14:paraId="6D1F7721" w14:textId="57CA52DC" w:rsidR="00021301" w:rsidRPr="047B0915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00" w:type="dxa"/>
          </w:tcPr>
          <w:p w14:paraId="6B2A12BD" w14:textId="72E347E5" w:rsidR="00021301" w:rsidRPr="047B0915" w:rsidRDefault="00021301" w:rsidP="047B0915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</w:t>
            </w:r>
          </w:p>
        </w:tc>
        <w:tc>
          <w:tcPr>
            <w:tcW w:w="1634" w:type="dxa"/>
          </w:tcPr>
          <w:p w14:paraId="481DD046" w14:textId="5BE890B3" w:rsidR="00021301" w:rsidRPr="047B0915" w:rsidRDefault="00021301" w:rsidP="047B0915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da turma</w:t>
            </w:r>
          </w:p>
        </w:tc>
        <w:tc>
          <w:tcPr>
            <w:tcW w:w="974" w:type="dxa"/>
          </w:tcPr>
          <w:p w14:paraId="3ACBF1C2" w14:textId="040412F9" w:rsidR="00021301" w:rsidRPr="047B0915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3D0681A2" w14:textId="62E81D34" w:rsidR="00021301" w:rsidRPr="047B0915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56" w:type="dxa"/>
          </w:tcPr>
          <w:p w14:paraId="3DA7FBBE" w14:textId="4B79D2E5" w:rsidR="00021301" w:rsidRPr="047B0915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7" w:type="dxa"/>
          </w:tcPr>
          <w:p w14:paraId="70718455" w14:textId="01F59105" w:rsidR="00021301" w:rsidRPr="00021301" w:rsidRDefault="00021301" w:rsidP="047B091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N</w:t>
            </w:r>
            <w:proofErr w:type="spellStart"/>
            <w:r>
              <w:rPr>
                <w:sz w:val="22"/>
                <w:szCs w:val="22"/>
                <w:lang w:val="en-US"/>
              </w:rPr>
              <w:t>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47B0915" w14:paraId="67EF36F3" w14:textId="77777777" w:rsidTr="047B0915">
        <w:trPr>
          <w:trHeight w:val="300"/>
        </w:trPr>
        <w:tc>
          <w:tcPr>
            <w:tcW w:w="695" w:type="dxa"/>
          </w:tcPr>
          <w:p w14:paraId="59F18408" w14:textId="43616C31" w:rsidR="784564D6" w:rsidRDefault="00021301" w:rsidP="047B09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00" w:type="dxa"/>
          </w:tcPr>
          <w:p w14:paraId="28C51FDE" w14:textId="58E08824" w:rsidR="784564D6" w:rsidRDefault="784564D6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Alunos</w:t>
            </w:r>
          </w:p>
        </w:tc>
        <w:tc>
          <w:tcPr>
            <w:tcW w:w="1634" w:type="dxa"/>
          </w:tcPr>
          <w:p w14:paraId="03753F48" w14:textId="0F964569" w:rsidR="2F43E723" w:rsidRDefault="2F43E723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Número de alunos da turma especificada</w:t>
            </w:r>
          </w:p>
        </w:tc>
        <w:tc>
          <w:tcPr>
            <w:tcW w:w="974" w:type="dxa"/>
          </w:tcPr>
          <w:p w14:paraId="7D1A525C" w14:textId="35AC3220" w:rsidR="78D6D989" w:rsidRDefault="78D6D989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  <w:tc>
          <w:tcPr>
            <w:tcW w:w="2121" w:type="dxa"/>
          </w:tcPr>
          <w:p w14:paraId="7D66C194" w14:textId="0E9545E7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  <w:r w:rsidR="7675FB83" w:rsidRPr="047B0915">
              <w:rPr>
                <w:sz w:val="22"/>
                <w:szCs w:val="22"/>
              </w:rPr>
              <w:t xml:space="preserve"> </w:t>
            </w:r>
            <w:r w:rsidR="497F7376" w:rsidRPr="047B0915">
              <w:rPr>
                <w:sz w:val="22"/>
                <w:szCs w:val="22"/>
              </w:rPr>
              <w:t>numérico</w:t>
            </w:r>
          </w:p>
        </w:tc>
        <w:tc>
          <w:tcPr>
            <w:tcW w:w="956" w:type="dxa"/>
          </w:tcPr>
          <w:p w14:paraId="584A17A1" w14:textId="1753BAB2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Caixa de texto</w:t>
            </w:r>
            <w:r w:rsidR="57E6806B" w:rsidRPr="047B0915">
              <w:rPr>
                <w:sz w:val="22"/>
                <w:szCs w:val="22"/>
              </w:rPr>
              <w:t xml:space="preserve"> </w:t>
            </w:r>
            <w:r w:rsidR="28D1E60F" w:rsidRPr="047B0915">
              <w:rPr>
                <w:sz w:val="22"/>
                <w:szCs w:val="22"/>
              </w:rPr>
              <w:t>numérica</w:t>
            </w:r>
          </w:p>
        </w:tc>
        <w:tc>
          <w:tcPr>
            <w:tcW w:w="1217" w:type="dxa"/>
          </w:tcPr>
          <w:p w14:paraId="4E958374" w14:textId="4AB709F5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Não editável</w:t>
            </w:r>
          </w:p>
          <w:p w14:paraId="3F4C50BF" w14:textId="005874D2" w:rsidR="047B0915" w:rsidRDefault="047B0915" w:rsidP="047B0915">
            <w:pPr>
              <w:rPr>
                <w:sz w:val="22"/>
                <w:szCs w:val="22"/>
              </w:rPr>
            </w:pPr>
          </w:p>
        </w:tc>
      </w:tr>
    </w:tbl>
    <w:p w14:paraId="58E49737" w14:textId="62F6248F" w:rsidR="047B0915" w:rsidRDefault="047B0915"/>
    <w:p w14:paraId="110B971F" w14:textId="7E4D36BC" w:rsidR="047B0915" w:rsidRDefault="047B0915" w:rsidP="047B0915">
      <w:pPr>
        <w:rPr>
          <w:highlight w:val="yellow"/>
        </w:rPr>
      </w:pPr>
    </w:p>
    <w:p w14:paraId="0047CE1E" w14:textId="431EFC74" w:rsidR="1AECCA60" w:rsidRDefault="1AECCA60" w:rsidP="047B0915">
      <w:pPr>
        <w:pStyle w:val="Heading2"/>
      </w:pPr>
      <w:r>
        <w:lastRenderedPageBreak/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47B0915" w14:paraId="4243F88B" w14:textId="77777777" w:rsidTr="047B0915">
        <w:trPr>
          <w:trHeight w:val="300"/>
        </w:trPr>
        <w:tc>
          <w:tcPr>
            <w:tcW w:w="704" w:type="dxa"/>
          </w:tcPr>
          <w:p w14:paraId="77CE08F2" w14:textId="77777777" w:rsidR="047B0915" w:rsidRDefault="047B0915" w:rsidP="047B0915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7AB2AFB6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1EF6275A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2F5D7448" w14:textId="77777777" w:rsidR="047B0915" w:rsidRDefault="047B0915" w:rsidP="047B0915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47B0915" w14:paraId="61965092" w14:textId="77777777" w:rsidTr="047B0915">
        <w:trPr>
          <w:trHeight w:val="300"/>
        </w:trPr>
        <w:tc>
          <w:tcPr>
            <w:tcW w:w="704" w:type="dxa"/>
          </w:tcPr>
          <w:p w14:paraId="06A2F765" w14:textId="77777777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7F66877D" w14:textId="448DD48D" w:rsidR="047B0915" w:rsidRDefault="047B0915" w:rsidP="047B0915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</w:t>
            </w:r>
            <w:r w:rsidR="5824AC00" w:rsidRPr="047B0915">
              <w:rPr>
                <w:sz w:val="22"/>
                <w:szCs w:val="22"/>
              </w:rPr>
              <w:t xml:space="preserve">Ordem </w:t>
            </w:r>
            <w:r w:rsidR="1CABF574" w:rsidRPr="047B0915">
              <w:rPr>
                <w:sz w:val="22"/>
                <w:szCs w:val="22"/>
              </w:rPr>
              <w:t>alfabética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27108305" w14:textId="6988BE14" w:rsidR="7ADB171D" w:rsidRDefault="7ADB171D" w:rsidP="047B0915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Ordena as turmas por ondem </w:t>
            </w:r>
            <w:r w:rsidR="551AB45C" w:rsidRPr="047B0915">
              <w:rPr>
                <w:sz w:val="22"/>
                <w:szCs w:val="22"/>
              </w:rPr>
              <w:t>alfabética</w:t>
            </w:r>
          </w:p>
        </w:tc>
        <w:tc>
          <w:tcPr>
            <w:tcW w:w="1556" w:type="dxa"/>
          </w:tcPr>
          <w:p w14:paraId="32155EA4" w14:textId="77777777" w:rsidR="047B0915" w:rsidRDefault="047B0915" w:rsidP="047B0915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47B0915" w14:paraId="50972C97" w14:textId="77777777" w:rsidTr="047B0915">
        <w:trPr>
          <w:trHeight w:val="300"/>
        </w:trPr>
        <w:tc>
          <w:tcPr>
            <w:tcW w:w="704" w:type="dxa"/>
          </w:tcPr>
          <w:p w14:paraId="359329C7" w14:textId="77777777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009225F7" w14:textId="7980C00B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</w:t>
            </w:r>
            <w:r w:rsidR="64F1D8C8" w:rsidRPr="047B0915">
              <w:rPr>
                <w:sz w:val="22"/>
                <w:szCs w:val="22"/>
              </w:rPr>
              <w:t>Todos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51C02C4B" w14:textId="22DB2C28" w:rsidR="047B0915" w:rsidRDefault="047B0915" w:rsidP="047B0915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Ex</w:t>
            </w:r>
            <w:r w:rsidR="2133546D" w:rsidRPr="047B0915">
              <w:rPr>
                <w:sz w:val="22"/>
                <w:szCs w:val="22"/>
              </w:rPr>
              <w:t>ibe todas as turmas cadastradas</w:t>
            </w:r>
          </w:p>
        </w:tc>
        <w:tc>
          <w:tcPr>
            <w:tcW w:w="1556" w:type="dxa"/>
          </w:tcPr>
          <w:p w14:paraId="2504F26B" w14:textId="77777777" w:rsidR="047B0915" w:rsidRDefault="047B0915" w:rsidP="047B0915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47B0915" w14:paraId="00EEE6D2" w14:textId="77777777" w:rsidTr="047B0915">
        <w:trPr>
          <w:trHeight w:val="300"/>
        </w:trPr>
        <w:tc>
          <w:tcPr>
            <w:tcW w:w="704" w:type="dxa"/>
          </w:tcPr>
          <w:p w14:paraId="6AD1122A" w14:textId="544A0399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3FE2FA33" w14:textId="6ED9A476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</w:t>
            </w:r>
            <w:r w:rsidR="44444B61" w:rsidRPr="047B0915">
              <w:rPr>
                <w:sz w:val="22"/>
                <w:szCs w:val="22"/>
              </w:rPr>
              <w:t>Pesquisar</w:t>
            </w:r>
            <w:r w:rsidRPr="047B0915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5644B469" w14:textId="1D269C88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Imprime informações do aluno</w:t>
            </w:r>
          </w:p>
        </w:tc>
        <w:tc>
          <w:tcPr>
            <w:tcW w:w="1556" w:type="dxa"/>
          </w:tcPr>
          <w:p w14:paraId="5D206F78" w14:textId="187B7D24" w:rsidR="047B0915" w:rsidRDefault="047B0915" w:rsidP="047B0915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</w:tbl>
    <w:p w14:paraId="761B1C33" w14:textId="383B3209" w:rsidR="047B0915" w:rsidRDefault="047B0915" w:rsidP="047B0915">
      <w:pPr>
        <w:rPr>
          <w:highlight w:val="yellow"/>
        </w:rPr>
      </w:pPr>
    </w:p>
    <w:p w14:paraId="7010B9E5" w14:textId="2BC832E9" w:rsidR="047B0915" w:rsidRDefault="047B0915" w:rsidP="047B0915">
      <w:pPr>
        <w:rPr>
          <w:highlight w:val="yellow"/>
        </w:rPr>
      </w:pPr>
    </w:p>
    <w:p w14:paraId="3E140D21" w14:textId="298EADF3" w:rsidR="047B0915" w:rsidRDefault="047B0915" w:rsidP="047B0915">
      <w:pPr>
        <w:rPr>
          <w:highlight w:val="yellow"/>
        </w:rPr>
      </w:pPr>
    </w:p>
    <w:p w14:paraId="459C0835" w14:textId="6215183B" w:rsidR="047B0915" w:rsidRDefault="047B0915" w:rsidP="047B0915">
      <w:pPr>
        <w:rPr>
          <w:highlight w:val="yellow"/>
        </w:rPr>
      </w:pPr>
    </w:p>
    <w:p w14:paraId="71A93660" w14:textId="68AC27D2" w:rsidR="047B0915" w:rsidRDefault="047B0915" w:rsidP="047B0915">
      <w:pPr>
        <w:rPr>
          <w:highlight w:val="yellow"/>
        </w:rPr>
      </w:pPr>
    </w:p>
    <w:p w14:paraId="4EF64AEC" w14:textId="25532B23" w:rsidR="047B0915" w:rsidRDefault="047B0915" w:rsidP="047B0915">
      <w:pPr>
        <w:rPr>
          <w:highlight w:val="yellow"/>
        </w:rPr>
      </w:pPr>
    </w:p>
    <w:p w14:paraId="659B714B" w14:textId="19B09954" w:rsidR="00824D47" w:rsidRPr="00B472EF" w:rsidRDefault="00824D47" w:rsidP="00824D47">
      <w:pPr>
        <w:pStyle w:val="Heading1"/>
      </w:pPr>
      <w:r w:rsidRPr="00B472EF">
        <w:lastRenderedPageBreak/>
        <w:t xml:space="preserve">Interface de usuário: </w:t>
      </w:r>
      <w:r>
        <w:t>Cadastro de turma</w:t>
      </w:r>
    </w:p>
    <w:p w14:paraId="17563266" w14:textId="77777777" w:rsidR="00824D47" w:rsidRPr="00B472EF" w:rsidRDefault="00824D47" w:rsidP="00824D47">
      <w:pPr>
        <w:pStyle w:val="Heading2"/>
      </w:pPr>
      <w:r w:rsidRPr="0024338D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:rsidRPr="00824D47" w14:paraId="620E2143" w14:textId="77777777" w:rsidTr="002E547A">
        <w:tc>
          <w:tcPr>
            <w:tcW w:w="8497" w:type="dxa"/>
          </w:tcPr>
          <w:p w14:paraId="60D838F6" w14:textId="23854777" w:rsidR="00824D47" w:rsidRPr="00824D47" w:rsidRDefault="00943FDE" w:rsidP="002E547A">
            <w:pPr>
              <w:pStyle w:val="BodyText"/>
              <w:rPr>
                <w:u w:val="single"/>
              </w:rPr>
            </w:pPr>
            <w:r w:rsidRPr="00943FDE">
              <w:rPr>
                <w:noProof/>
                <w:u w:val="single"/>
              </w:rPr>
              <w:drawing>
                <wp:inline distT="0" distB="0" distL="0" distR="0" wp14:anchorId="4B136BD5" wp14:editId="0D4E8C8B">
                  <wp:extent cx="5236030" cy="3086100"/>
                  <wp:effectExtent l="0" t="0" r="3175" b="0"/>
                  <wp:docPr id="941291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2919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309" cy="3088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EF6C2" w14:textId="77777777" w:rsidR="00824D47" w:rsidRDefault="00824D47" w:rsidP="00824D47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824D47" w14:paraId="5BDB7080" w14:textId="77777777" w:rsidTr="002E547A">
        <w:tc>
          <w:tcPr>
            <w:tcW w:w="8497" w:type="dxa"/>
          </w:tcPr>
          <w:p w14:paraId="65ED4E23" w14:textId="42BBA993" w:rsidR="00824D47" w:rsidRDefault="00824D47" w:rsidP="002E547A">
            <w:pPr>
              <w:pStyle w:val="BodyText"/>
            </w:pPr>
            <w:r>
              <w:t>Página de cadastro de turma</w:t>
            </w:r>
          </w:p>
        </w:tc>
      </w:tr>
    </w:tbl>
    <w:p w14:paraId="0C77CBE6" w14:textId="77777777" w:rsidR="00824D47" w:rsidRPr="003B5A95" w:rsidRDefault="00824D47" w:rsidP="00824D47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407"/>
        <w:gridCol w:w="1212"/>
        <w:gridCol w:w="1765"/>
        <w:gridCol w:w="1198"/>
        <w:gridCol w:w="899"/>
        <w:gridCol w:w="1352"/>
      </w:tblGrid>
      <w:tr w:rsidR="004D0B2B" w14:paraId="56398A97" w14:textId="77777777" w:rsidTr="004D0B2B">
        <w:tc>
          <w:tcPr>
            <w:tcW w:w="664" w:type="dxa"/>
          </w:tcPr>
          <w:p w14:paraId="6AD5F185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07" w:type="dxa"/>
          </w:tcPr>
          <w:p w14:paraId="2C9F79A6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212" w:type="dxa"/>
          </w:tcPr>
          <w:p w14:paraId="7D0A925E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1765" w:type="dxa"/>
          </w:tcPr>
          <w:p w14:paraId="199E21C7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198" w:type="dxa"/>
          </w:tcPr>
          <w:p w14:paraId="62828C0F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899" w:type="dxa"/>
          </w:tcPr>
          <w:p w14:paraId="45440134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352" w:type="dxa"/>
          </w:tcPr>
          <w:p w14:paraId="5CEEF4FE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4D0B2B" w14:paraId="3D20D926" w14:textId="77777777" w:rsidTr="004D0B2B">
        <w:tc>
          <w:tcPr>
            <w:tcW w:w="664" w:type="dxa"/>
          </w:tcPr>
          <w:p w14:paraId="7886A648" w14:textId="542F2836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7" w:type="dxa"/>
          </w:tcPr>
          <w:p w14:paraId="60A619C8" w14:textId="4EE168ED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</w:t>
            </w:r>
          </w:p>
        </w:tc>
        <w:tc>
          <w:tcPr>
            <w:tcW w:w="1212" w:type="dxa"/>
          </w:tcPr>
          <w:p w14:paraId="5F37F0C9" w14:textId="0AA4FA9D" w:rsidR="004D0B2B" w:rsidRPr="002779E1" w:rsidRDefault="004D0B2B" w:rsidP="004D0B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Série do aluno</w:t>
            </w:r>
            <w:r w:rsidRPr="047B09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65" w:type="dxa"/>
          </w:tcPr>
          <w:p w14:paraId="001D34C7" w14:textId="7FFD7E90" w:rsidR="004D0B2B" w:rsidRPr="002779E1" w:rsidRDefault="004D0B2B" w:rsidP="004D0B2B">
            <w:pPr>
              <w:rPr>
                <w:sz w:val="22"/>
                <w:szCs w:val="22"/>
              </w:rPr>
            </w:pPr>
            <w:r w:rsidRPr="004D0B2B">
              <w:rPr>
                <w:sz w:val="22"/>
                <w:szCs w:val="22"/>
              </w:rPr>
              <w:t>PRIMEIRA_SERIE,</w:t>
            </w:r>
            <w:r>
              <w:rPr>
                <w:sz w:val="22"/>
                <w:szCs w:val="22"/>
              </w:rPr>
              <w:t xml:space="preserve"> </w:t>
            </w:r>
            <w:r w:rsidRPr="004D0B2B">
              <w:rPr>
                <w:sz w:val="22"/>
                <w:szCs w:val="22"/>
              </w:rPr>
              <w:t>SEGUNDA_SERIE, TERCEIRA_</w:t>
            </w:r>
            <w:r w:rsidR="002500B6" w:rsidRPr="004D0B2B">
              <w:rPr>
                <w:sz w:val="22"/>
                <w:szCs w:val="22"/>
              </w:rPr>
              <w:t>SERIE, QUARTA</w:t>
            </w:r>
            <w:r w:rsidRPr="004D0B2B">
              <w:rPr>
                <w:sz w:val="22"/>
                <w:szCs w:val="22"/>
              </w:rPr>
              <w:t>_</w:t>
            </w:r>
            <w:proofErr w:type="gramStart"/>
            <w:r w:rsidRPr="004D0B2B">
              <w:rPr>
                <w:sz w:val="22"/>
                <w:szCs w:val="22"/>
              </w:rPr>
              <w:t xml:space="preserve">SERIE,   </w:t>
            </w:r>
            <w:proofErr w:type="gramEnd"/>
            <w:r w:rsidRPr="004D0B2B">
              <w:rPr>
                <w:sz w:val="22"/>
                <w:szCs w:val="22"/>
              </w:rPr>
              <w:t>QUINTA_SERIE</w:t>
            </w:r>
          </w:p>
        </w:tc>
        <w:tc>
          <w:tcPr>
            <w:tcW w:w="1198" w:type="dxa"/>
          </w:tcPr>
          <w:p w14:paraId="7B7E5D07" w14:textId="1E96D518" w:rsidR="004D0B2B" w:rsidRPr="002779E1" w:rsidRDefault="004D0B2B" w:rsidP="004D0B2B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39C3D23A" w14:textId="21926264" w:rsidR="004D0B2B" w:rsidRPr="002779E1" w:rsidRDefault="004D0B2B" w:rsidP="004D0B2B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Caixa de </w:t>
            </w:r>
            <w:r>
              <w:rPr>
                <w:sz w:val="22"/>
                <w:szCs w:val="22"/>
              </w:rPr>
              <w:t>seleção</w:t>
            </w:r>
          </w:p>
        </w:tc>
        <w:tc>
          <w:tcPr>
            <w:tcW w:w="1352" w:type="dxa"/>
          </w:tcPr>
          <w:p w14:paraId="2864C686" w14:textId="18CD00B2" w:rsidR="004D0B2B" w:rsidRPr="004D0B2B" w:rsidRDefault="004D0B2B" w:rsidP="004D0B2B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Edit</w:t>
            </w:r>
            <w:r>
              <w:rPr>
                <w:sz w:val="22"/>
                <w:szCs w:val="22"/>
                <w:lang w:val="en-US"/>
              </w:rPr>
              <w:t>ável</w:t>
            </w:r>
            <w:proofErr w:type="spellEnd"/>
          </w:p>
        </w:tc>
      </w:tr>
      <w:tr w:rsidR="004D0B2B" w14:paraId="16AE472B" w14:textId="77777777" w:rsidTr="004D0B2B">
        <w:tc>
          <w:tcPr>
            <w:tcW w:w="664" w:type="dxa"/>
          </w:tcPr>
          <w:p w14:paraId="303751CF" w14:textId="30269448" w:rsidR="00824D47" w:rsidRPr="002779E1" w:rsidRDefault="00824D47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7" w:type="dxa"/>
          </w:tcPr>
          <w:p w14:paraId="554A4538" w14:textId="074869F9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</w:t>
            </w:r>
          </w:p>
        </w:tc>
        <w:tc>
          <w:tcPr>
            <w:tcW w:w="1212" w:type="dxa"/>
          </w:tcPr>
          <w:p w14:paraId="1D4E5913" w14:textId="2CB1A5CA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 de aula</w:t>
            </w:r>
          </w:p>
        </w:tc>
        <w:tc>
          <w:tcPr>
            <w:tcW w:w="1765" w:type="dxa"/>
          </w:tcPr>
          <w:p w14:paraId="61BBFEAC" w14:textId="3631FDCA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198" w:type="dxa"/>
          </w:tcPr>
          <w:p w14:paraId="04260559" w14:textId="537568C3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41A7DA49" w14:textId="4ED1A305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5F6DE9C6" w14:textId="1EF5D055" w:rsidR="00824D47" w:rsidRPr="002779E1" w:rsidRDefault="004D0B2B" w:rsidP="002E547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Edit</w:t>
            </w:r>
            <w:r>
              <w:rPr>
                <w:sz w:val="22"/>
                <w:szCs w:val="22"/>
                <w:lang w:val="en-US"/>
              </w:rPr>
              <w:t>ável</w:t>
            </w:r>
            <w:proofErr w:type="spellEnd"/>
          </w:p>
        </w:tc>
      </w:tr>
      <w:tr w:rsidR="004D0B2B" w14:paraId="70AF17B1" w14:textId="77777777" w:rsidTr="004D0B2B">
        <w:tc>
          <w:tcPr>
            <w:tcW w:w="664" w:type="dxa"/>
          </w:tcPr>
          <w:p w14:paraId="36ED083A" w14:textId="531360E0" w:rsidR="00824D47" w:rsidRPr="002779E1" w:rsidRDefault="00824D47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7" w:type="dxa"/>
          </w:tcPr>
          <w:p w14:paraId="3E61571D" w14:textId="318DA058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</w:t>
            </w:r>
          </w:p>
        </w:tc>
        <w:tc>
          <w:tcPr>
            <w:tcW w:w="1212" w:type="dxa"/>
          </w:tcPr>
          <w:p w14:paraId="3757B64C" w14:textId="6D061716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 da turma</w:t>
            </w:r>
          </w:p>
        </w:tc>
        <w:tc>
          <w:tcPr>
            <w:tcW w:w="1765" w:type="dxa"/>
          </w:tcPr>
          <w:p w14:paraId="3AF95561" w14:textId="1EF9DB96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Professores previamente cadastrados</w:t>
            </w:r>
          </w:p>
        </w:tc>
        <w:tc>
          <w:tcPr>
            <w:tcW w:w="1198" w:type="dxa"/>
          </w:tcPr>
          <w:p w14:paraId="0A4D46EE" w14:textId="317F7C5D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51A6C006" w14:textId="694DCA97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05217C6D" w14:textId="76B400EB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  <w:tr w:rsidR="004D0B2B" w14:paraId="76523873" w14:textId="77777777" w:rsidTr="004D0B2B">
        <w:tc>
          <w:tcPr>
            <w:tcW w:w="664" w:type="dxa"/>
          </w:tcPr>
          <w:p w14:paraId="082CE70D" w14:textId="23BAB061" w:rsidR="00824D47" w:rsidRPr="002779E1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07" w:type="dxa"/>
          </w:tcPr>
          <w:p w14:paraId="3DA89A0A" w14:textId="0104EE7B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alunos</w:t>
            </w:r>
          </w:p>
        </w:tc>
        <w:tc>
          <w:tcPr>
            <w:tcW w:w="1212" w:type="dxa"/>
          </w:tcPr>
          <w:p w14:paraId="082A53F1" w14:textId="228D872E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de alunos da turma</w:t>
            </w:r>
          </w:p>
        </w:tc>
        <w:tc>
          <w:tcPr>
            <w:tcW w:w="1765" w:type="dxa"/>
          </w:tcPr>
          <w:p w14:paraId="5AE30404" w14:textId="3E121CF1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Alunos previamente cadastrados</w:t>
            </w:r>
          </w:p>
        </w:tc>
        <w:tc>
          <w:tcPr>
            <w:tcW w:w="1198" w:type="dxa"/>
          </w:tcPr>
          <w:p w14:paraId="521DE186" w14:textId="709F4C9A" w:rsidR="00824D47" w:rsidRPr="004D0B2B" w:rsidRDefault="004D0B2B" w:rsidP="002E547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899" w:type="dxa"/>
          </w:tcPr>
          <w:p w14:paraId="5F61A3E0" w14:textId="2D4CB1AE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352" w:type="dxa"/>
          </w:tcPr>
          <w:p w14:paraId="3FD8AC2E" w14:textId="53F10B87" w:rsidR="00824D47" w:rsidRDefault="004D0B2B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Editável</w:t>
            </w:r>
          </w:p>
        </w:tc>
      </w:tr>
    </w:tbl>
    <w:p w14:paraId="3CE8A774" w14:textId="77777777" w:rsidR="00824D47" w:rsidRPr="003B5A95" w:rsidRDefault="00824D47" w:rsidP="00824D47">
      <w:pPr>
        <w:pStyle w:val="Heading2"/>
      </w:pPr>
      <w:r w:rsidRPr="003B5A95">
        <w:lastRenderedPageBreak/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824D47" w14:paraId="316CA608" w14:textId="77777777" w:rsidTr="002E547A">
        <w:tc>
          <w:tcPr>
            <w:tcW w:w="704" w:type="dxa"/>
          </w:tcPr>
          <w:p w14:paraId="446CECC0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1C352E6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5D501087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6396F61D" w14:textId="77777777" w:rsidR="00824D47" w:rsidRPr="002779E1" w:rsidRDefault="00824D47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824D47" w14:paraId="1595A5D8" w14:textId="77777777" w:rsidTr="002E547A">
        <w:tc>
          <w:tcPr>
            <w:tcW w:w="704" w:type="dxa"/>
          </w:tcPr>
          <w:p w14:paraId="302A3F2C" w14:textId="77777777" w:rsidR="00824D47" w:rsidRPr="002779E1" w:rsidRDefault="00824D47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FC652A6" w14:textId="2A3FEBC5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 w:rsidR="004D0B2B">
              <w:rPr>
                <w:sz w:val="22"/>
                <w:szCs w:val="22"/>
              </w:rPr>
              <w:t>Cadastrar turma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565D9813" w14:textId="53DA6199" w:rsidR="00824D47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02500B6">
              <w:rPr>
                <w:sz w:val="22"/>
                <w:szCs w:val="22"/>
              </w:rPr>
              <w:t>Faz requisição de criação</w:t>
            </w:r>
          </w:p>
        </w:tc>
        <w:tc>
          <w:tcPr>
            <w:tcW w:w="1556" w:type="dxa"/>
          </w:tcPr>
          <w:p w14:paraId="5F9FEEB6" w14:textId="77777777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824D47" w14:paraId="492D1D10" w14:textId="77777777" w:rsidTr="002E547A">
        <w:tc>
          <w:tcPr>
            <w:tcW w:w="704" w:type="dxa"/>
          </w:tcPr>
          <w:p w14:paraId="29080E43" w14:textId="77777777" w:rsidR="00824D47" w:rsidRPr="002779E1" w:rsidRDefault="00824D47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517DC0F" w14:textId="2BA621B9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</w:t>
            </w:r>
            <w:r w:rsidR="004D0B2B">
              <w:rPr>
                <w:sz w:val="22"/>
                <w:szCs w:val="22"/>
              </w:rPr>
              <w:t>Cancelar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6F61FC5F" w14:textId="586D1813" w:rsidR="00824D47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 operação</w:t>
            </w:r>
          </w:p>
        </w:tc>
        <w:tc>
          <w:tcPr>
            <w:tcW w:w="1556" w:type="dxa"/>
          </w:tcPr>
          <w:p w14:paraId="1D1BA8F2" w14:textId="77777777" w:rsidR="00824D47" w:rsidRPr="002779E1" w:rsidRDefault="00824D47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0D1ECEB7" w14:textId="420ADDE5" w:rsidR="00021301" w:rsidRDefault="00021301" w:rsidP="047B0915">
      <w:pPr>
        <w:rPr>
          <w:highlight w:val="yellow"/>
        </w:rPr>
      </w:pPr>
    </w:p>
    <w:p w14:paraId="35EF7DD9" w14:textId="77777777" w:rsidR="00021301" w:rsidRDefault="00021301">
      <w:pPr>
        <w:keepLines w:val="0"/>
        <w:spacing w:before="0" w:after="0"/>
        <w:rPr>
          <w:highlight w:val="yellow"/>
        </w:rPr>
      </w:pPr>
      <w:r>
        <w:rPr>
          <w:highlight w:val="yellow"/>
        </w:rPr>
        <w:br w:type="page"/>
      </w:r>
    </w:p>
    <w:p w14:paraId="5C6FADDC" w14:textId="1A34BF26" w:rsidR="00021301" w:rsidRPr="00B472EF" w:rsidRDefault="00021301" w:rsidP="00021301">
      <w:pPr>
        <w:pStyle w:val="Heading1"/>
      </w:pPr>
      <w:r w:rsidRPr="00B472EF">
        <w:lastRenderedPageBreak/>
        <w:t xml:space="preserve">Interface de usuário: </w:t>
      </w:r>
      <w:r>
        <w:t>Cadastro de professor</w:t>
      </w:r>
    </w:p>
    <w:p w14:paraId="436DB686" w14:textId="77777777" w:rsidR="00021301" w:rsidRPr="00B472EF" w:rsidRDefault="00021301" w:rsidP="00021301">
      <w:pPr>
        <w:pStyle w:val="Heading2"/>
      </w:pPr>
      <w:r w:rsidRPr="0024338D"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021301" w:rsidRPr="00824D47" w14:paraId="15AD87D1" w14:textId="77777777" w:rsidTr="002E547A">
        <w:tc>
          <w:tcPr>
            <w:tcW w:w="8497" w:type="dxa"/>
          </w:tcPr>
          <w:p w14:paraId="63001835" w14:textId="6BD64926" w:rsidR="00021301" w:rsidRPr="00824D47" w:rsidRDefault="00AC07A0" w:rsidP="002E547A">
            <w:pPr>
              <w:pStyle w:val="BodyText"/>
              <w:rPr>
                <w:u w:val="single"/>
              </w:rPr>
            </w:pPr>
            <w:r w:rsidRPr="00AC07A0">
              <w:rPr>
                <w:noProof/>
                <w:u w:val="single"/>
              </w:rPr>
              <w:drawing>
                <wp:inline distT="0" distB="0" distL="0" distR="0" wp14:anchorId="16C12DB8" wp14:editId="106A452D">
                  <wp:extent cx="5203878" cy="2686050"/>
                  <wp:effectExtent l="0" t="0" r="0" b="0"/>
                  <wp:docPr id="1034240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24051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702" cy="268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0193E" w14:textId="77777777" w:rsidR="00021301" w:rsidRDefault="00021301" w:rsidP="00021301">
      <w:pPr>
        <w:pStyle w:val="Heading2"/>
      </w:pPr>
      <w:r w:rsidRPr="003B5A95">
        <w:t>Relacionamentos com outras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021301" w14:paraId="4D8B47D8" w14:textId="77777777" w:rsidTr="002E547A">
        <w:tc>
          <w:tcPr>
            <w:tcW w:w="8497" w:type="dxa"/>
          </w:tcPr>
          <w:p w14:paraId="5F1541D4" w14:textId="1786A6DD" w:rsidR="00021301" w:rsidRDefault="00021301" w:rsidP="002E547A">
            <w:pPr>
              <w:pStyle w:val="BodyText"/>
            </w:pPr>
            <w:r>
              <w:t>Página de cadastro de professor</w:t>
            </w:r>
          </w:p>
        </w:tc>
      </w:tr>
    </w:tbl>
    <w:p w14:paraId="734FFD89" w14:textId="77777777" w:rsidR="00021301" w:rsidRPr="003B5A95" w:rsidRDefault="00021301" w:rsidP="00021301">
      <w:pPr>
        <w:pStyle w:val="Heading2"/>
      </w:pPr>
      <w:r w:rsidRPr="003B5A95"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492"/>
        <w:gridCol w:w="1527"/>
        <w:gridCol w:w="1276"/>
        <w:gridCol w:w="1275"/>
        <w:gridCol w:w="967"/>
        <w:gridCol w:w="1298"/>
      </w:tblGrid>
      <w:tr w:rsidR="002500B6" w14:paraId="54C502B3" w14:textId="77777777" w:rsidTr="002500B6">
        <w:tc>
          <w:tcPr>
            <w:tcW w:w="662" w:type="dxa"/>
          </w:tcPr>
          <w:p w14:paraId="5EBE6954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1492" w:type="dxa"/>
          </w:tcPr>
          <w:p w14:paraId="49DB9F65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1527" w:type="dxa"/>
          </w:tcPr>
          <w:p w14:paraId="097EC468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Descrição</w:t>
            </w:r>
          </w:p>
        </w:tc>
        <w:tc>
          <w:tcPr>
            <w:tcW w:w="1276" w:type="dxa"/>
          </w:tcPr>
          <w:p w14:paraId="5F416DAC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Valores válidos</w:t>
            </w:r>
          </w:p>
        </w:tc>
        <w:tc>
          <w:tcPr>
            <w:tcW w:w="1275" w:type="dxa"/>
          </w:tcPr>
          <w:p w14:paraId="6C19398C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Formato</w:t>
            </w:r>
          </w:p>
        </w:tc>
        <w:tc>
          <w:tcPr>
            <w:tcW w:w="967" w:type="dxa"/>
          </w:tcPr>
          <w:p w14:paraId="1EC19670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Tipo</w:t>
            </w:r>
          </w:p>
        </w:tc>
        <w:tc>
          <w:tcPr>
            <w:tcW w:w="1298" w:type="dxa"/>
          </w:tcPr>
          <w:p w14:paraId="03B513CB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2500B6" w14:paraId="12FC5585" w14:textId="77777777" w:rsidTr="002500B6">
        <w:tc>
          <w:tcPr>
            <w:tcW w:w="662" w:type="dxa"/>
          </w:tcPr>
          <w:p w14:paraId="25057076" w14:textId="6AC8158E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92" w:type="dxa"/>
          </w:tcPr>
          <w:p w14:paraId="5CB813C4" w14:textId="3E316F3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completo</w:t>
            </w:r>
          </w:p>
        </w:tc>
        <w:tc>
          <w:tcPr>
            <w:tcW w:w="1527" w:type="dxa"/>
          </w:tcPr>
          <w:p w14:paraId="1CDB2930" w14:textId="71F2A434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completo do professor</w:t>
            </w:r>
          </w:p>
        </w:tc>
        <w:tc>
          <w:tcPr>
            <w:tcW w:w="1276" w:type="dxa"/>
          </w:tcPr>
          <w:p w14:paraId="1EC7C7E4" w14:textId="70F0FCE4" w:rsidR="002500B6" w:rsidRPr="002779E1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14C4B2B" w14:textId="0A8EFAEF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16ECAC8E" w14:textId="0DD13D6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10A487D9" w14:textId="729DFD39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55C1B959" w14:textId="77777777" w:rsidTr="002500B6">
        <w:tc>
          <w:tcPr>
            <w:tcW w:w="662" w:type="dxa"/>
          </w:tcPr>
          <w:p w14:paraId="75697FF1" w14:textId="18EFD1F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92" w:type="dxa"/>
          </w:tcPr>
          <w:p w14:paraId="6B5E3C54" w14:textId="48CC50DA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</w:t>
            </w:r>
          </w:p>
        </w:tc>
        <w:tc>
          <w:tcPr>
            <w:tcW w:w="1527" w:type="dxa"/>
          </w:tcPr>
          <w:p w14:paraId="193D656B" w14:textId="1E56D5F7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 do professor</w:t>
            </w:r>
          </w:p>
        </w:tc>
        <w:tc>
          <w:tcPr>
            <w:tcW w:w="1276" w:type="dxa"/>
          </w:tcPr>
          <w:p w14:paraId="636879EF" w14:textId="754AA428" w:rsidR="002500B6" w:rsidRPr="002779E1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3A1AAB47" w14:textId="320858D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2C299A63" w14:textId="0545D22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53148867" w14:textId="629C0107" w:rsidR="002500B6" w:rsidRPr="002779E1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2DA314D" w14:textId="77777777" w:rsidTr="002500B6">
        <w:tc>
          <w:tcPr>
            <w:tcW w:w="662" w:type="dxa"/>
          </w:tcPr>
          <w:p w14:paraId="03F074AF" w14:textId="4355A6A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92" w:type="dxa"/>
          </w:tcPr>
          <w:p w14:paraId="3AB91FE3" w14:textId="6CDB9FE9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</w:t>
            </w:r>
          </w:p>
        </w:tc>
        <w:tc>
          <w:tcPr>
            <w:tcW w:w="1527" w:type="dxa"/>
          </w:tcPr>
          <w:p w14:paraId="6B0917C9" w14:textId="3FCC628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RG do professor</w:t>
            </w:r>
          </w:p>
        </w:tc>
        <w:tc>
          <w:tcPr>
            <w:tcW w:w="1276" w:type="dxa"/>
          </w:tcPr>
          <w:p w14:paraId="56E26F6E" w14:textId="0BEA95FE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47D9C114" w14:textId="15E041BD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07D0E83F" w14:textId="57469B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746A7367" w14:textId="4AB9B53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4AD1097" w14:textId="77777777" w:rsidTr="002500B6">
        <w:tc>
          <w:tcPr>
            <w:tcW w:w="662" w:type="dxa"/>
          </w:tcPr>
          <w:p w14:paraId="77A22C9D" w14:textId="47E70C9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92" w:type="dxa"/>
          </w:tcPr>
          <w:p w14:paraId="2396747B" w14:textId="429C5FE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</w:tc>
        <w:tc>
          <w:tcPr>
            <w:tcW w:w="1527" w:type="dxa"/>
          </w:tcPr>
          <w:p w14:paraId="5DFF4675" w14:textId="38F5EB58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do professor</w:t>
            </w:r>
          </w:p>
        </w:tc>
        <w:tc>
          <w:tcPr>
            <w:tcW w:w="1276" w:type="dxa"/>
          </w:tcPr>
          <w:p w14:paraId="253EE40D" w14:textId="071B7BD1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8BF8FA0" w14:textId="516A380D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67F5E336" w14:textId="72F53D9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5F1A72A5" w14:textId="45488ECA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6F63C03D" w14:textId="77777777" w:rsidTr="002500B6">
        <w:tc>
          <w:tcPr>
            <w:tcW w:w="662" w:type="dxa"/>
          </w:tcPr>
          <w:p w14:paraId="42383A98" w14:textId="05D9DD7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92" w:type="dxa"/>
          </w:tcPr>
          <w:p w14:paraId="022CA606" w14:textId="01FA441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telefone</w:t>
            </w:r>
          </w:p>
        </w:tc>
        <w:tc>
          <w:tcPr>
            <w:tcW w:w="1527" w:type="dxa"/>
          </w:tcPr>
          <w:p w14:paraId="05E9EEA1" w14:textId="195F2402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de telefone do professor</w:t>
            </w:r>
          </w:p>
        </w:tc>
        <w:tc>
          <w:tcPr>
            <w:tcW w:w="1276" w:type="dxa"/>
          </w:tcPr>
          <w:p w14:paraId="7A743DAD" w14:textId="684A858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586F069B" w14:textId="0B9AB96C" w:rsidR="002500B6" w:rsidRP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365D4119" w14:textId="49C8162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32973F4A" w14:textId="1C061582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03FC683C" w14:textId="77777777" w:rsidTr="002500B6">
        <w:tc>
          <w:tcPr>
            <w:tcW w:w="662" w:type="dxa"/>
          </w:tcPr>
          <w:p w14:paraId="709820A5" w14:textId="1212AA7A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492" w:type="dxa"/>
          </w:tcPr>
          <w:p w14:paraId="17293C40" w14:textId="4C04DF7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Número de endereço </w:t>
            </w:r>
          </w:p>
        </w:tc>
        <w:tc>
          <w:tcPr>
            <w:tcW w:w="1527" w:type="dxa"/>
          </w:tcPr>
          <w:p w14:paraId="23F922B7" w14:textId="4D43220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1276" w:type="dxa"/>
          </w:tcPr>
          <w:p w14:paraId="27B59A8D" w14:textId="4DE84E1E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CF6E56A" w14:textId="3073D912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26CC1DAD" w14:textId="675B4DE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7F9B4D96" w14:textId="34C8398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47D9F4B6" w14:textId="77777777" w:rsidTr="002500B6">
        <w:tc>
          <w:tcPr>
            <w:tcW w:w="662" w:type="dxa"/>
          </w:tcPr>
          <w:p w14:paraId="3EE9BA26" w14:textId="7122C849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92" w:type="dxa"/>
          </w:tcPr>
          <w:p w14:paraId="27971973" w14:textId="3BD968C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</w:t>
            </w:r>
          </w:p>
        </w:tc>
        <w:tc>
          <w:tcPr>
            <w:tcW w:w="1527" w:type="dxa"/>
          </w:tcPr>
          <w:p w14:paraId="6AB81BDA" w14:textId="29F0BB2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 do endereço</w:t>
            </w:r>
          </w:p>
        </w:tc>
        <w:tc>
          <w:tcPr>
            <w:tcW w:w="1276" w:type="dxa"/>
          </w:tcPr>
          <w:p w14:paraId="34117A8C" w14:textId="2B5D9A1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1D972C78" w14:textId="00541377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4B91C8BE" w14:textId="347B75C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32CEF000" w14:textId="7F6219F3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43F9EF90" w14:textId="77777777" w:rsidTr="002500B6">
        <w:tc>
          <w:tcPr>
            <w:tcW w:w="662" w:type="dxa"/>
          </w:tcPr>
          <w:p w14:paraId="34E239A7" w14:textId="5E6A7AAD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492" w:type="dxa"/>
          </w:tcPr>
          <w:p w14:paraId="65CA8C97" w14:textId="1E4B026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da rua</w:t>
            </w:r>
          </w:p>
        </w:tc>
        <w:tc>
          <w:tcPr>
            <w:tcW w:w="1527" w:type="dxa"/>
          </w:tcPr>
          <w:p w14:paraId="26805D4A" w14:textId="784B2DA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1276" w:type="dxa"/>
          </w:tcPr>
          <w:p w14:paraId="2587B0F5" w14:textId="24B3116A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619C6F02" w14:textId="718A7284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495B8EEB" w14:textId="675819E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5886BC7D" w14:textId="39E5A42E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B523AD1" w14:textId="77777777" w:rsidTr="002500B6">
        <w:tc>
          <w:tcPr>
            <w:tcW w:w="662" w:type="dxa"/>
          </w:tcPr>
          <w:p w14:paraId="47678177" w14:textId="35F116E4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492" w:type="dxa"/>
          </w:tcPr>
          <w:p w14:paraId="68DE8E77" w14:textId="7274365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Bairro</w:t>
            </w:r>
          </w:p>
        </w:tc>
        <w:tc>
          <w:tcPr>
            <w:tcW w:w="1527" w:type="dxa"/>
          </w:tcPr>
          <w:p w14:paraId="3D0C5C13" w14:textId="193175AF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Bairro do professor</w:t>
            </w:r>
          </w:p>
        </w:tc>
        <w:tc>
          <w:tcPr>
            <w:tcW w:w="1276" w:type="dxa"/>
          </w:tcPr>
          <w:p w14:paraId="1E350D83" w14:textId="54AF34DB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4540E70" w14:textId="39D85194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57BAD333" w14:textId="3ABE5E94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354536C0" w14:textId="343F1601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19BC57C" w14:textId="77777777" w:rsidTr="002500B6">
        <w:tc>
          <w:tcPr>
            <w:tcW w:w="662" w:type="dxa"/>
          </w:tcPr>
          <w:p w14:paraId="4DCCB1DE" w14:textId="3410F1B0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92" w:type="dxa"/>
          </w:tcPr>
          <w:p w14:paraId="40D081D1" w14:textId="7F589D5C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</w:t>
            </w:r>
          </w:p>
        </w:tc>
        <w:tc>
          <w:tcPr>
            <w:tcW w:w="1527" w:type="dxa"/>
          </w:tcPr>
          <w:p w14:paraId="1A11058C" w14:textId="0934240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 da rua</w:t>
            </w:r>
          </w:p>
        </w:tc>
        <w:tc>
          <w:tcPr>
            <w:tcW w:w="1276" w:type="dxa"/>
          </w:tcPr>
          <w:p w14:paraId="1A0E7E70" w14:textId="09FE9FA1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39155977" w14:textId="733BEDB7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03160EB7" w14:textId="5D1B7F0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003F25DA" w14:textId="02E487E9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1B25C937" w14:textId="77777777" w:rsidTr="002500B6">
        <w:tc>
          <w:tcPr>
            <w:tcW w:w="662" w:type="dxa"/>
          </w:tcPr>
          <w:p w14:paraId="20AA5FA1" w14:textId="7A06F566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492" w:type="dxa"/>
          </w:tcPr>
          <w:p w14:paraId="4323601B" w14:textId="040BECA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 de residência</w:t>
            </w:r>
          </w:p>
        </w:tc>
        <w:tc>
          <w:tcPr>
            <w:tcW w:w="1527" w:type="dxa"/>
          </w:tcPr>
          <w:p w14:paraId="3F2AC3A0" w14:textId="610045C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 do professor</w:t>
            </w:r>
          </w:p>
        </w:tc>
        <w:tc>
          <w:tcPr>
            <w:tcW w:w="1276" w:type="dxa"/>
          </w:tcPr>
          <w:p w14:paraId="669FA677" w14:textId="13492ECF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15C21F2A" w14:textId="143EA5C0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5332525E" w14:textId="426981C1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4C8EBE42" w14:textId="64A3B323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DC2C205" w14:textId="77777777" w:rsidTr="002500B6">
        <w:tc>
          <w:tcPr>
            <w:tcW w:w="662" w:type="dxa"/>
          </w:tcPr>
          <w:p w14:paraId="1E193484" w14:textId="6137BE01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492" w:type="dxa"/>
          </w:tcPr>
          <w:p w14:paraId="48006353" w14:textId="45B8C86A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</w:t>
            </w:r>
          </w:p>
        </w:tc>
        <w:tc>
          <w:tcPr>
            <w:tcW w:w="1527" w:type="dxa"/>
          </w:tcPr>
          <w:p w14:paraId="51EF49E8" w14:textId="1F2580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de residência</w:t>
            </w:r>
          </w:p>
        </w:tc>
        <w:tc>
          <w:tcPr>
            <w:tcW w:w="1276" w:type="dxa"/>
          </w:tcPr>
          <w:p w14:paraId="63F3328E" w14:textId="6915CBC5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UF brasil</w:t>
            </w:r>
          </w:p>
        </w:tc>
        <w:tc>
          <w:tcPr>
            <w:tcW w:w="1275" w:type="dxa"/>
          </w:tcPr>
          <w:p w14:paraId="03E7534C" w14:textId="771C2060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5C7338B0" w14:textId="0D12FAD7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4B52ACFA" w14:textId="2C2DB63D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5EE65FD1" w14:textId="77777777" w:rsidTr="002500B6">
        <w:tc>
          <w:tcPr>
            <w:tcW w:w="662" w:type="dxa"/>
          </w:tcPr>
          <w:p w14:paraId="4150F552" w14:textId="1AA9CCA2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492" w:type="dxa"/>
          </w:tcPr>
          <w:p w14:paraId="59E01EDB" w14:textId="112F79A6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</w:t>
            </w:r>
          </w:p>
        </w:tc>
        <w:tc>
          <w:tcPr>
            <w:tcW w:w="1527" w:type="dxa"/>
          </w:tcPr>
          <w:p w14:paraId="060CB01F" w14:textId="5B659D1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nascimento</w:t>
            </w:r>
          </w:p>
        </w:tc>
        <w:tc>
          <w:tcPr>
            <w:tcW w:w="1276" w:type="dxa"/>
          </w:tcPr>
          <w:p w14:paraId="2FCD52B4" w14:textId="396A9CB9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2EA9B21" w14:textId="70B51B79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2D4E35BA" w14:textId="6EEBDE93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2C6FFA69" w14:textId="69C6A3B6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9CEF715" w14:textId="77777777" w:rsidTr="002500B6">
        <w:tc>
          <w:tcPr>
            <w:tcW w:w="662" w:type="dxa"/>
          </w:tcPr>
          <w:p w14:paraId="4858E0F8" w14:textId="77A1F75E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492" w:type="dxa"/>
          </w:tcPr>
          <w:p w14:paraId="14BB625D" w14:textId="2B05861B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</w:t>
            </w:r>
          </w:p>
        </w:tc>
        <w:tc>
          <w:tcPr>
            <w:tcW w:w="1527" w:type="dxa"/>
          </w:tcPr>
          <w:p w14:paraId="73B93C36" w14:textId="1C1A7E6F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 do professor</w:t>
            </w:r>
          </w:p>
        </w:tc>
        <w:tc>
          <w:tcPr>
            <w:tcW w:w="1276" w:type="dxa"/>
          </w:tcPr>
          <w:p w14:paraId="2447C6D3" w14:textId="1B3D96FB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70A35302" w14:textId="04837621" w:rsidR="002500B6" w:rsidRPr="004D0B2B" w:rsidRDefault="002500B6" w:rsidP="002500B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44B46312" w14:textId="425790E0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57498061" w14:textId="345DC6C1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2500B6" w14:paraId="3353B97E" w14:textId="77777777" w:rsidTr="002500B6">
        <w:tc>
          <w:tcPr>
            <w:tcW w:w="662" w:type="dxa"/>
          </w:tcPr>
          <w:p w14:paraId="1F982006" w14:textId="4450B4B8" w:rsidR="002500B6" w:rsidRPr="002779E1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492" w:type="dxa"/>
          </w:tcPr>
          <w:p w14:paraId="2A115887" w14:textId="29598821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de contratação</w:t>
            </w:r>
          </w:p>
        </w:tc>
        <w:tc>
          <w:tcPr>
            <w:tcW w:w="1527" w:type="dxa"/>
          </w:tcPr>
          <w:p w14:paraId="767DFE6B" w14:textId="09B9CEEE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da contratação do professor</w:t>
            </w:r>
          </w:p>
        </w:tc>
        <w:tc>
          <w:tcPr>
            <w:tcW w:w="1276" w:type="dxa"/>
          </w:tcPr>
          <w:p w14:paraId="5A9644BB" w14:textId="7B949D4C" w:rsidR="002500B6" w:rsidRDefault="002500B6" w:rsidP="002500B6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1275" w:type="dxa"/>
          </w:tcPr>
          <w:p w14:paraId="51D7AF7F" w14:textId="0C9EAABD" w:rsidR="002500B6" w:rsidRP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67" w:type="dxa"/>
          </w:tcPr>
          <w:p w14:paraId="5A7474C0" w14:textId="3E08D938" w:rsidR="002500B6" w:rsidRDefault="002500B6" w:rsidP="002500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98" w:type="dxa"/>
          </w:tcPr>
          <w:p w14:paraId="40AFCCE1" w14:textId="74821AE6" w:rsidR="002500B6" w:rsidRDefault="002500B6" w:rsidP="002500B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4E6232DE" w14:textId="77777777" w:rsidR="00021301" w:rsidRPr="003B5A95" w:rsidRDefault="00021301" w:rsidP="00021301">
      <w:pPr>
        <w:pStyle w:val="Heading2"/>
      </w:pPr>
      <w:r w:rsidRPr="003B5A95"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021301" w14:paraId="252AB79F" w14:textId="77777777" w:rsidTr="002E547A">
        <w:tc>
          <w:tcPr>
            <w:tcW w:w="704" w:type="dxa"/>
          </w:tcPr>
          <w:p w14:paraId="28464977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2B7D1367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85E2098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4E1560AD" w14:textId="77777777" w:rsidR="00021301" w:rsidRPr="002779E1" w:rsidRDefault="00021301" w:rsidP="002E547A">
            <w:pPr>
              <w:rPr>
                <w:b/>
                <w:bCs w:val="0"/>
                <w:sz w:val="22"/>
                <w:szCs w:val="22"/>
                <w:highlight w:val="yellow"/>
              </w:rPr>
            </w:pPr>
            <w:r w:rsidRPr="002779E1">
              <w:rPr>
                <w:b/>
                <w:bCs w:val="0"/>
                <w:sz w:val="22"/>
                <w:szCs w:val="22"/>
              </w:rPr>
              <w:t>Restrições</w:t>
            </w:r>
          </w:p>
        </w:tc>
      </w:tr>
      <w:tr w:rsidR="00021301" w14:paraId="6C6F00D6" w14:textId="77777777" w:rsidTr="002E547A">
        <w:tc>
          <w:tcPr>
            <w:tcW w:w="704" w:type="dxa"/>
          </w:tcPr>
          <w:p w14:paraId="72D32261" w14:textId="77777777" w:rsidR="00021301" w:rsidRPr="002779E1" w:rsidRDefault="00021301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28DAD85A" w14:textId="350BFE04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Cadastrar</w:t>
            </w:r>
            <w:r w:rsidRPr="002779E1">
              <w:rPr>
                <w:sz w:val="22"/>
                <w:szCs w:val="22"/>
              </w:rPr>
              <w:t>”</w:t>
            </w:r>
          </w:p>
        </w:tc>
        <w:tc>
          <w:tcPr>
            <w:tcW w:w="3827" w:type="dxa"/>
          </w:tcPr>
          <w:p w14:paraId="6EAACAEF" w14:textId="55723CDC" w:rsidR="00021301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02500B6">
              <w:rPr>
                <w:sz w:val="22"/>
                <w:szCs w:val="22"/>
              </w:rPr>
              <w:t>Faz requisição de criação</w:t>
            </w:r>
          </w:p>
        </w:tc>
        <w:tc>
          <w:tcPr>
            <w:tcW w:w="1556" w:type="dxa"/>
          </w:tcPr>
          <w:p w14:paraId="293835A7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  <w:tr w:rsidR="00021301" w14:paraId="4BEA8972" w14:textId="77777777" w:rsidTr="002E547A">
        <w:tc>
          <w:tcPr>
            <w:tcW w:w="704" w:type="dxa"/>
          </w:tcPr>
          <w:p w14:paraId="79800248" w14:textId="77777777" w:rsidR="00021301" w:rsidRPr="002779E1" w:rsidRDefault="00021301" w:rsidP="002E547A">
            <w:pPr>
              <w:rPr>
                <w:sz w:val="22"/>
                <w:szCs w:val="22"/>
              </w:rPr>
            </w:pPr>
            <w:r w:rsidRPr="002779E1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3EE47DC4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“Cancelar”</w:t>
            </w:r>
          </w:p>
        </w:tc>
        <w:tc>
          <w:tcPr>
            <w:tcW w:w="3827" w:type="dxa"/>
          </w:tcPr>
          <w:p w14:paraId="5EB99A8C" w14:textId="59C0C8BC" w:rsidR="00021301" w:rsidRPr="002779E1" w:rsidRDefault="002500B6" w:rsidP="002E54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Cancela operação</w:t>
            </w:r>
          </w:p>
        </w:tc>
        <w:tc>
          <w:tcPr>
            <w:tcW w:w="1556" w:type="dxa"/>
          </w:tcPr>
          <w:p w14:paraId="116ADE9B" w14:textId="77777777" w:rsidR="00021301" w:rsidRPr="002779E1" w:rsidRDefault="00021301" w:rsidP="002E547A">
            <w:pPr>
              <w:rPr>
                <w:sz w:val="22"/>
                <w:szCs w:val="22"/>
                <w:highlight w:val="yellow"/>
              </w:rPr>
            </w:pPr>
            <w:r w:rsidRPr="002779E1">
              <w:rPr>
                <w:sz w:val="22"/>
                <w:szCs w:val="22"/>
              </w:rPr>
              <w:t>-</w:t>
            </w:r>
          </w:p>
        </w:tc>
      </w:tr>
    </w:tbl>
    <w:p w14:paraId="2C39D771" w14:textId="77777777" w:rsidR="00021301" w:rsidRDefault="00021301" w:rsidP="047B0915">
      <w:pPr>
        <w:rPr>
          <w:highlight w:val="yellow"/>
        </w:rPr>
      </w:pPr>
    </w:p>
    <w:p w14:paraId="19123AF8" w14:textId="6B6CED05" w:rsidR="002500B6" w:rsidRDefault="002500B6">
      <w:pPr>
        <w:keepLines w:val="0"/>
        <w:spacing w:before="0" w:after="0"/>
        <w:rPr>
          <w:highlight w:val="yellow"/>
        </w:rPr>
      </w:pPr>
      <w:r>
        <w:rPr>
          <w:highlight w:val="yellow"/>
        </w:rPr>
        <w:br w:type="page"/>
      </w:r>
    </w:p>
    <w:p w14:paraId="0DCF603A" w14:textId="0F1A4394" w:rsidR="002500B6" w:rsidRDefault="002500B6" w:rsidP="002500B6">
      <w:pPr>
        <w:pStyle w:val="Heading1"/>
      </w:pPr>
      <w:r>
        <w:lastRenderedPageBreak/>
        <w:t xml:space="preserve">Interface de usuário: Página de </w:t>
      </w:r>
      <w:r w:rsidR="00943FDE">
        <w:t>professores cadastrados</w:t>
      </w:r>
    </w:p>
    <w:p w14:paraId="67AB528E" w14:textId="77777777" w:rsidR="002500B6" w:rsidRDefault="002500B6" w:rsidP="002500B6">
      <w:pPr>
        <w:pStyle w:val="Heading2"/>
      </w:pPr>
      <w:r>
        <w:t>Leiaute sugerido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7"/>
      </w:tblGrid>
      <w:tr w:rsidR="002500B6" w14:paraId="1ACC145A" w14:textId="77777777" w:rsidTr="002E547A">
        <w:tc>
          <w:tcPr>
            <w:tcW w:w="8497" w:type="dxa"/>
          </w:tcPr>
          <w:p w14:paraId="328B0859" w14:textId="0CF21CCB" w:rsidR="002500B6" w:rsidRDefault="0066062F" w:rsidP="002E547A">
            <w:pPr>
              <w:pStyle w:val="BodyText"/>
            </w:pPr>
            <w:r w:rsidRPr="0066062F">
              <w:drawing>
                <wp:inline distT="0" distB="0" distL="0" distR="0" wp14:anchorId="3F474A40" wp14:editId="246B499E">
                  <wp:extent cx="5257800" cy="1372702"/>
                  <wp:effectExtent l="0" t="0" r="0" b="0"/>
                  <wp:docPr id="379822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2256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977" cy="1374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58841" w14:textId="77777777" w:rsidR="002500B6" w:rsidRDefault="002500B6" w:rsidP="002500B6">
      <w:pPr>
        <w:pStyle w:val="Heading2"/>
      </w:pPr>
      <w:r>
        <w:t>Campos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092"/>
        <w:gridCol w:w="1587"/>
        <w:gridCol w:w="981"/>
        <w:gridCol w:w="2012"/>
        <w:gridCol w:w="923"/>
        <w:gridCol w:w="1211"/>
      </w:tblGrid>
      <w:tr w:rsidR="00B5699D" w14:paraId="0CA0C8D3" w14:textId="77777777" w:rsidTr="00B5699D">
        <w:trPr>
          <w:trHeight w:val="300"/>
        </w:trPr>
        <w:tc>
          <w:tcPr>
            <w:tcW w:w="691" w:type="dxa"/>
          </w:tcPr>
          <w:p w14:paraId="7AB8EAFE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1092" w:type="dxa"/>
          </w:tcPr>
          <w:p w14:paraId="231C1A1F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587" w:type="dxa"/>
          </w:tcPr>
          <w:p w14:paraId="0822D6E1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981" w:type="dxa"/>
          </w:tcPr>
          <w:p w14:paraId="3B9A3162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Valores válidos</w:t>
            </w:r>
          </w:p>
        </w:tc>
        <w:tc>
          <w:tcPr>
            <w:tcW w:w="2012" w:type="dxa"/>
          </w:tcPr>
          <w:p w14:paraId="2565468F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Formato</w:t>
            </w:r>
          </w:p>
        </w:tc>
        <w:tc>
          <w:tcPr>
            <w:tcW w:w="923" w:type="dxa"/>
          </w:tcPr>
          <w:p w14:paraId="39509A24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11" w:type="dxa"/>
          </w:tcPr>
          <w:p w14:paraId="643627C6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B5699D" w14:paraId="5039646D" w14:textId="77777777" w:rsidTr="00B5699D">
        <w:trPr>
          <w:trHeight w:val="300"/>
        </w:trPr>
        <w:tc>
          <w:tcPr>
            <w:tcW w:w="691" w:type="dxa"/>
          </w:tcPr>
          <w:p w14:paraId="0F44FDBA" w14:textId="2AA40DA1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92" w:type="dxa"/>
          </w:tcPr>
          <w:p w14:paraId="64C68F73" w14:textId="4917F7D1" w:rsidR="00B5699D" w:rsidRDefault="00B5699D" w:rsidP="00B5699D">
            <w:pPr>
              <w:spacing w:line="259" w:lineRule="auto"/>
            </w:pPr>
            <w:r>
              <w:t>Nome</w:t>
            </w:r>
          </w:p>
        </w:tc>
        <w:tc>
          <w:tcPr>
            <w:tcW w:w="1587" w:type="dxa"/>
          </w:tcPr>
          <w:p w14:paraId="307A2889" w14:textId="4FF4C25A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professor</w:t>
            </w:r>
          </w:p>
        </w:tc>
        <w:tc>
          <w:tcPr>
            <w:tcW w:w="981" w:type="dxa"/>
          </w:tcPr>
          <w:p w14:paraId="5971EFFA" w14:textId="151660BC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03102C5B" w14:textId="1689D62E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1E824D11" w14:textId="40EA59EF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07D34CE3" w14:textId="64787AA7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65C2A064" w14:textId="77777777" w:rsidTr="00B5699D">
        <w:trPr>
          <w:trHeight w:val="300"/>
        </w:trPr>
        <w:tc>
          <w:tcPr>
            <w:tcW w:w="691" w:type="dxa"/>
          </w:tcPr>
          <w:p w14:paraId="44CE79C5" w14:textId="72ABACE1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92" w:type="dxa"/>
          </w:tcPr>
          <w:p w14:paraId="4022620B" w14:textId="64EB102F" w:rsidR="00B5699D" w:rsidRDefault="00B5699D" w:rsidP="00B5699D">
            <w:pPr>
              <w:spacing w:line="259" w:lineRule="auto"/>
            </w:pPr>
            <w:r>
              <w:t>CPF</w:t>
            </w:r>
          </w:p>
        </w:tc>
        <w:tc>
          <w:tcPr>
            <w:tcW w:w="1587" w:type="dxa"/>
          </w:tcPr>
          <w:p w14:paraId="021813EB" w14:textId="46C7A816" w:rsidR="00B5699D" w:rsidRDefault="00B5699D" w:rsidP="00B5699D">
            <w:pPr>
              <w:spacing w:line="259" w:lineRule="auto"/>
            </w:pPr>
            <w:r>
              <w:t>CPF do professor</w:t>
            </w:r>
          </w:p>
        </w:tc>
        <w:tc>
          <w:tcPr>
            <w:tcW w:w="981" w:type="dxa"/>
          </w:tcPr>
          <w:p w14:paraId="70C0E2A1" w14:textId="2FDDD487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32C3268A" w14:textId="6C2F03D3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03AA43D8" w14:textId="62B2AC1D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3B41C8D6" w14:textId="7B81B51D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0DB971BA" w14:textId="77777777" w:rsidTr="00B5699D">
        <w:trPr>
          <w:trHeight w:val="300"/>
        </w:trPr>
        <w:tc>
          <w:tcPr>
            <w:tcW w:w="691" w:type="dxa"/>
          </w:tcPr>
          <w:p w14:paraId="769016AF" w14:textId="3F143A4F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10C3292B" w14:textId="48879A51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1587" w:type="dxa"/>
          </w:tcPr>
          <w:p w14:paraId="2A0F182F" w14:textId="20176CDC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 do professor</w:t>
            </w:r>
          </w:p>
        </w:tc>
        <w:tc>
          <w:tcPr>
            <w:tcW w:w="981" w:type="dxa"/>
          </w:tcPr>
          <w:p w14:paraId="201F9A71" w14:textId="3A0E1EE8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774B2F2" w14:textId="4AC49068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5301DC35" w14:textId="71E4D5B9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39C9CC90" w14:textId="72E80248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63D27B77" w14:textId="77777777" w:rsidTr="00B5699D">
        <w:trPr>
          <w:trHeight w:val="300"/>
        </w:trPr>
        <w:tc>
          <w:tcPr>
            <w:tcW w:w="691" w:type="dxa"/>
          </w:tcPr>
          <w:p w14:paraId="1E4CB601" w14:textId="060DCB3C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92" w:type="dxa"/>
          </w:tcPr>
          <w:p w14:paraId="7FEEF823" w14:textId="2ACC1303" w:rsidR="00B5699D" w:rsidRPr="047B0915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</w:t>
            </w:r>
          </w:p>
        </w:tc>
        <w:tc>
          <w:tcPr>
            <w:tcW w:w="1587" w:type="dxa"/>
          </w:tcPr>
          <w:p w14:paraId="0DB24443" w14:textId="1CD169C0" w:rsidR="00B5699D" w:rsidRPr="047B0915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do professor</w:t>
            </w:r>
          </w:p>
        </w:tc>
        <w:tc>
          <w:tcPr>
            <w:tcW w:w="981" w:type="dxa"/>
          </w:tcPr>
          <w:p w14:paraId="0AF18766" w14:textId="49AC6989" w:rsidR="00B5699D" w:rsidRPr="047B0915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6EE40B59" w14:textId="76597D77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3D94577C" w14:textId="622F301F" w:rsidR="00B5699D" w:rsidRPr="047B0915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7EECF726" w14:textId="4755F2B2" w:rsidR="00B5699D" w:rsidRPr="00021301" w:rsidRDefault="00B5699D" w:rsidP="00B5699D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  <w:tr w:rsidR="00B5699D" w14:paraId="246EBA31" w14:textId="77777777" w:rsidTr="00B5699D">
        <w:trPr>
          <w:trHeight w:val="300"/>
        </w:trPr>
        <w:tc>
          <w:tcPr>
            <w:tcW w:w="691" w:type="dxa"/>
          </w:tcPr>
          <w:p w14:paraId="1CD77E71" w14:textId="5A3A6ACD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92" w:type="dxa"/>
          </w:tcPr>
          <w:p w14:paraId="121A7258" w14:textId="04D70CBE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</w:t>
            </w:r>
          </w:p>
        </w:tc>
        <w:tc>
          <w:tcPr>
            <w:tcW w:w="1587" w:type="dxa"/>
          </w:tcPr>
          <w:p w14:paraId="1BA163C7" w14:textId="19DEA312" w:rsidR="00B5699D" w:rsidRDefault="00B5699D" w:rsidP="00B5699D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do professor</w:t>
            </w:r>
          </w:p>
        </w:tc>
        <w:tc>
          <w:tcPr>
            <w:tcW w:w="981" w:type="dxa"/>
          </w:tcPr>
          <w:p w14:paraId="197D798D" w14:textId="474C83E9" w:rsidR="00B5699D" w:rsidRDefault="00B5699D" w:rsidP="00B5699D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Formato de texto</w:t>
            </w:r>
          </w:p>
        </w:tc>
        <w:tc>
          <w:tcPr>
            <w:tcW w:w="2012" w:type="dxa"/>
          </w:tcPr>
          <w:p w14:paraId="7DACC8CC" w14:textId="5D6D550A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 de texto</w:t>
            </w:r>
          </w:p>
        </w:tc>
        <w:tc>
          <w:tcPr>
            <w:tcW w:w="923" w:type="dxa"/>
          </w:tcPr>
          <w:p w14:paraId="68A02B40" w14:textId="466440D7" w:rsidR="00B5699D" w:rsidRDefault="00B5699D" w:rsidP="00B569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Caixa de texto</w:t>
            </w:r>
          </w:p>
        </w:tc>
        <w:tc>
          <w:tcPr>
            <w:tcW w:w="1211" w:type="dxa"/>
          </w:tcPr>
          <w:p w14:paraId="431C0168" w14:textId="0F185AA4" w:rsidR="00B5699D" w:rsidRDefault="00B5699D" w:rsidP="00B5699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Editável</w:t>
            </w:r>
            <w:proofErr w:type="spellEnd"/>
          </w:p>
        </w:tc>
      </w:tr>
    </w:tbl>
    <w:p w14:paraId="0BEB60D4" w14:textId="77777777" w:rsidR="002500B6" w:rsidRDefault="002500B6" w:rsidP="002500B6">
      <w:pPr>
        <w:pStyle w:val="Heading2"/>
      </w:pPr>
      <w:r>
        <w:t>Comandos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27"/>
        <w:gridCol w:w="1556"/>
      </w:tblGrid>
      <w:tr w:rsidR="002500B6" w14:paraId="4F61CA4E" w14:textId="77777777" w:rsidTr="002E547A">
        <w:trPr>
          <w:trHeight w:val="300"/>
        </w:trPr>
        <w:tc>
          <w:tcPr>
            <w:tcW w:w="704" w:type="dxa"/>
          </w:tcPr>
          <w:p w14:paraId="5FEE60BB" w14:textId="77777777" w:rsidR="002500B6" w:rsidRDefault="002500B6" w:rsidP="002E547A">
            <w:pPr>
              <w:rPr>
                <w:b/>
                <w:sz w:val="22"/>
                <w:szCs w:val="22"/>
              </w:rPr>
            </w:pPr>
            <w:r w:rsidRPr="047B0915">
              <w:rPr>
                <w:b/>
                <w:sz w:val="22"/>
                <w:szCs w:val="22"/>
              </w:rPr>
              <w:t>Num</w:t>
            </w:r>
          </w:p>
        </w:tc>
        <w:tc>
          <w:tcPr>
            <w:tcW w:w="2410" w:type="dxa"/>
          </w:tcPr>
          <w:p w14:paraId="5701DD38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3827" w:type="dxa"/>
          </w:tcPr>
          <w:p w14:paraId="7D908DC6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Ação</w:t>
            </w:r>
          </w:p>
        </w:tc>
        <w:tc>
          <w:tcPr>
            <w:tcW w:w="1556" w:type="dxa"/>
          </w:tcPr>
          <w:p w14:paraId="2D9BDC5E" w14:textId="77777777" w:rsidR="002500B6" w:rsidRDefault="002500B6" w:rsidP="002E547A">
            <w:pPr>
              <w:rPr>
                <w:b/>
                <w:sz w:val="22"/>
                <w:szCs w:val="22"/>
                <w:highlight w:val="yellow"/>
              </w:rPr>
            </w:pPr>
            <w:r w:rsidRPr="047B0915">
              <w:rPr>
                <w:b/>
                <w:sz w:val="22"/>
                <w:szCs w:val="22"/>
              </w:rPr>
              <w:t>Restrições</w:t>
            </w:r>
          </w:p>
        </w:tc>
      </w:tr>
      <w:tr w:rsidR="002500B6" w14:paraId="2B792633" w14:textId="77777777" w:rsidTr="002E547A">
        <w:trPr>
          <w:trHeight w:val="300"/>
        </w:trPr>
        <w:tc>
          <w:tcPr>
            <w:tcW w:w="704" w:type="dxa"/>
          </w:tcPr>
          <w:p w14:paraId="759AE91A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1</w:t>
            </w:r>
          </w:p>
        </w:tc>
        <w:tc>
          <w:tcPr>
            <w:tcW w:w="2410" w:type="dxa"/>
          </w:tcPr>
          <w:p w14:paraId="52ED7152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“Ordem alfabética”</w:t>
            </w:r>
          </w:p>
        </w:tc>
        <w:tc>
          <w:tcPr>
            <w:tcW w:w="3827" w:type="dxa"/>
          </w:tcPr>
          <w:p w14:paraId="7A213FC3" w14:textId="77777777" w:rsidR="002500B6" w:rsidRDefault="002500B6" w:rsidP="002E547A">
            <w:pPr>
              <w:spacing w:line="259" w:lineRule="auto"/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Ordena as turmas por ondem alfabética</w:t>
            </w:r>
          </w:p>
        </w:tc>
        <w:tc>
          <w:tcPr>
            <w:tcW w:w="1556" w:type="dxa"/>
          </w:tcPr>
          <w:p w14:paraId="68980809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500B6" w14:paraId="70894C14" w14:textId="77777777" w:rsidTr="002E547A">
        <w:trPr>
          <w:trHeight w:val="300"/>
        </w:trPr>
        <w:tc>
          <w:tcPr>
            <w:tcW w:w="704" w:type="dxa"/>
          </w:tcPr>
          <w:p w14:paraId="61BB3FB4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2</w:t>
            </w:r>
          </w:p>
        </w:tc>
        <w:tc>
          <w:tcPr>
            <w:tcW w:w="2410" w:type="dxa"/>
          </w:tcPr>
          <w:p w14:paraId="6787B9AD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“Todos”</w:t>
            </w:r>
          </w:p>
        </w:tc>
        <w:tc>
          <w:tcPr>
            <w:tcW w:w="3827" w:type="dxa"/>
          </w:tcPr>
          <w:p w14:paraId="5CEB0128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Exibe todas as turmas cadastradas</w:t>
            </w:r>
          </w:p>
        </w:tc>
        <w:tc>
          <w:tcPr>
            <w:tcW w:w="1556" w:type="dxa"/>
          </w:tcPr>
          <w:p w14:paraId="3E98372B" w14:textId="77777777" w:rsidR="002500B6" w:rsidRDefault="002500B6" w:rsidP="002E547A">
            <w:pPr>
              <w:rPr>
                <w:sz w:val="22"/>
                <w:szCs w:val="22"/>
                <w:highlight w:val="yellow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2500B6" w14:paraId="6FA6C26E" w14:textId="77777777" w:rsidTr="002E547A">
        <w:trPr>
          <w:trHeight w:val="300"/>
        </w:trPr>
        <w:tc>
          <w:tcPr>
            <w:tcW w:w="704" w:type="dxa"/>
          </w:tcPr>
          <w:p w14:paraId="5E3884D7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14:paraId="394D0366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“Pesquisar”</w:t>
            </w:r>
          </w:p>
        </w:tc>
        <w:tc>
          <w:tcPr>
            <w:tcW w:w="3827" w:type="dxa"/>
          </w:tcPr>
          <w:p w14:paraId="5A882AFB" w14:textId="27A61119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 xml:space="preserve">Imprime informações do </w:t>
            </w:r>
            <w:r w:rsidR="00B5699D">
              <w:rPr>
                <w:sz w:val="22"/>
                <w:szCs w:val="22"/>
              </w:rPr>
              <w:t>professor</w:t>
            </w:r>
          </w:p>
        </w:tc>
        <w:tc>
          <w:tcPr>
            <w:tcW w:w="1556" w:type="dxa"/>
          </w:tcPr>
          <w:p w14:paraId="34E5D19A" w14:textId="77777777" w:rsidR="002500B6" w:rsidRDefault="002500B6" w:rsidP="002E547A">
            <w:pPr>
              <w:rPr>
                <w:sz w:val="22"/>
                <w:szCs w:val="22"/>
              </w:rPr>
            </w:pPr>
            <w:r w:rsidRPr="047B0915">
              <w:rPr>
                <w:sz w:val="22"/>
                <w:szCs w:val="22"/>
              </w:rPr>
              <w:t>-</w:t>
            </w:r>
          </w:p>
        </w:tc>
      </w:tr>
      <w:tr w:rsidR="00B5699D" w14:paraId="0EA8DD3D" w14:textId="77777777" w:rsidTr="002E547A">
        <w:trPr>
          <w:trHeight w:val="300"/>
        </w:trPr>
        <w:tc>
          <w:tcPr>
            <w:tcW w:w="704" w:type="dxa"/>
          </w:tcPr>
          <w:p w14:paraId="25DFDB32" w14:textId="61B53FCE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17E8D1CD" w14:textId="54127E03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“Editar”</w:t>
            </w:r>
          </w:p>
        </w:tc>
        <w:tc>
          <w:tcPr>
            <w:tcW w:w="3827" w:type="dxa"/>
          </w:tcPr>
          <w:p w14:paraId="59C567A2" w14:textId="780E5663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 as informações do professor</w:t>
            </w:r>
          </w:p>
        </w:tc>
        <w:tc>
          <w:tcPr>
            <w:tcW w:w="1556" w:type="dxa"/>
          </w:tcPr>
          <w:p w14:paraId="05259A9B" w14:textId="50392B32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5699D" w14:paraId="15FB388D" w14:textId="77777777" w:rsidTr="002E547A">
        <w:trPr>
          <w:trHeight w:val="300"/>
        </w:trPr>
        <w:tc>
          <w:tcPr>
            <w:tcW w:w="704" w:type="dxa"/>
          </w:tcPr>
          <w:p w14:paraId="685A454E" w14:textId="015D9FBA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10" w:type="dxa"/>
          </w:tcPr>
          <w:p w14:paraId="6A21BD91" w14:textId="074D7F0E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“Imprimir”</w:t>
            </w:r>
          </w:p>
        </w:tc>
        <w:tc>
          <w:tcPr>
            <w:tcW w:w="3827" w:type="dxa"/>
          </w:tcPr>
          <w:p w14:paraId="2B7243A9" w14:textId="0EC03205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Imprime informações do professor</w:t>
            </w:r>
          </w:p>
        </w:tc>
        <w:tc>
          <w:tcPr>
            <w:tcW w:w="1556" w:type="dxa"/>
          </w:tcPr>
          <w:p w14:paraId="599A7805" w14:textId="3C3B0218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5699D" w14:paraId="7A5E89C2" w14:textId="77777777" w:rsidTr="002E547A">
        <w:trPr>
          <w:trHeight w:val="300"/>
        </w:trPr>
        <w:tc>
          <w:tcPr>
            <w:tcW w:w="704" w:type="dxa"/>
          </w:tcPr>
          <w:p w14:paraId="26225A2B" w14:textId="17D7D536" w:rsidR="00B5699D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10" w:type="dxa"/>
          </w:tcPr>
          <w:p w14:paraId="0EE9E3EA" w14:textId="6603945C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“Excluir”</w:t>
            </w:r>
          </w:p>
        </w:tc>
        <w:tc>
          <w:tcPr>
            <w:tcW w:w="3827" w:type="dxa"/>
          </w:tcPr>
          <w:p w14:paraId="3DD935A4" w14:textId="74BB4B00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 professor</w:t>
            </w:r>
          </w:p>
        </w:tc>
        <w:tc>
          <w:tcPr>
            <w:tcW w:w="1556" w:type="dxa"/>
          </w:tcPr>
          <w:p w14:paraId="50EB9FCE" w14:textId="3ECC1FE5" w:rsidR="00B5699D" w:rsidRPr="047B0915" w:rsidRDefault="00B5699D" w:rsidP="002E54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4CCDCA1C" w14:textId="77777777" w:rsidR="002500B6" w:rsidRDefault="002500B6" w:rsidP="047B0915">
      <w:pPr>
        <w:rPr>
          <w:highlight w:val="yellow"/>
        </w:rPr>
      </w:pPr>
    </w:p>
    <w:sectPr w:rsidR="002500B6" w:rsidSect="00273583">
      <w:headerReference w:type="even" r:id="rId17"/>
      <w:footerReference w:type="even" r:id="rId18"/>
      <w:footerReference w:type="default" r:id="rId19"/>
      <w:headerReference w:type="first" r:id="rId20"/>
      <w:pgSz w:w="11909" w:h="16834" w:code="9"/>
      <w:pgMar w:top="1417" w:right="1701" w:bottom="1417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5D140" w14:textId="77777777" w:rsidR="00694ED9" w:rsidRDefault="00694ED9" w:rsidP="00B472EF">
      <w:r>
        <w:separator/>
      </w:r>
    </w:p>
    <w:p w14:paraId="21494E82" w14:textId="77777777" w:rsidR="00694ED9" w:rsidRDefault="00694ED9" w:rsidP="00B472EF"/>
    <w:p w14:paraId="145584EE" w14:textId="77777777" w:rsidR="00694ED9" w:rsidRDefault="00694ED9" w:rsidP="00B472EF"/>
  </w:endnote>
  <w:endnote w:type="continuationSeparator" w:id="0">
    <w:p w14:paraId="4111DFE0" w14:textId="77777777" w:rsidR="00694ED9" w:rsidRDefault="00694ED9" w:rsidP="00B472EF">
      <w:r>
        <w:continuationSeparator/>
      </w:r>
    </w:p>
    <w:p w14:paraId="65C663B9" w14:textId="77777777" w:rsidR="00694ED9" w:rsidRDefault="00694ED9" w:rsidP="00B472EF"/>
    <w:p w14:paraId="06EC97C3" w14:textId="77777777" w:rsidR="00694ED9" w:rsidRDefault="00694ED9" w:rsidP="00B47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B1F3" w14:textId="6AD516FF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04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0BB6" w14:textId="1D9546BB" w:rsidR="00B47A87" w:rsidRPr="00170C88" w:rsidRDefault="00E63E4A" w:rsidP="00170C88">
    <w:pPr>
      <w:pStyle w:val="Footer"/>
      <w:rPr>
        <w:b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712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6E3E" w14:textId="77777777" w:rsidR="00694ED9" w:rsidRDefault="00694ED9" w:rsidP="00B472EF">
      <w:r>
        <w:separator/>
      </w:r>
    </w:p>
    <w:p w14:paraId="70111916" w14:textId="77777777" w:rsidR="00694ED9" w:rsidRDefault="00694ED9" w:rsidP="00B472EF"/>
    <w:p w14:paraId="5AFC55A7" w14:textId="77777777" w:rsidR="00694ED9" w:rsidRDefault="00694ED9" w:rsidP="00B472EF"/>
  </w:footnote>
  <w:footnote w:type="continuationSeparator" w:id="0">
    <w:p w14:paraId="41B3F3D7" w14:textId="77777777" w:rsidR="00694ED9" w:rsidRDefault="00694ED9" w:rsidP="00B472EF">
      <w:r>
        <w:continuationSeparator/>
      </w:r>
    </w:p>
    <w:p w14:paraId="2F9E5C3E" w14:textId="77777777" w:rsidR="00694ED9" w:rsidRDefault="00694ED9" w:rsidP="00B472EF"/>
    <w:p w14:paraId="694587E5" w14:textId="77777777" w:rsidR="00694ED9" w:rsidRDefault="00694ED9" w:rsidP="00B472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8639F" w14:textId="73F84B64" w:rsidR="00B47A87" w:rsidRDefault="001D2232" w:rsidP="00170C88">
    <w:pPr>
      <w:pStyle w:val="Header"/>
    </w:pPr>
    <w:r>
      <w:t>Fábrica do Saber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9A1D0" w14:textId="77777777" w:rsidR="001D2232" w:rsidRPr="00216504" w:rsidRDefault="001D2232" w:rsidP="00B472EF">
    <w:pPr>
      <w:pStyle w:val="Header"/>
    </w:pPr>
    <w:r w:rsidRPr="00216504">
      <w:t>Fábrica do Saber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65B58"/>
    <w:multiLevelType w:val="multilevel"/>
    <w:tmpl w:val="0ACE05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istNumber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ListNumber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AED2A33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93A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7C4D"/>
    <w:multiLevelType w:val="hybridMultilevel"/>
    <w:tmpl w:val="B500509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215AD5"/>
    <w:multiLevelType w:val="hybridMultilevel"/>
    <w:tmpl w:val="02282A76"/>
    <w:lvl w:ilvl="0" w:tplc="FFFFFFFF">
      <w:start w:val="1"/>
      <w:numFmt w:val="upperRoman"/>
      <w:pStyle w:val="Heading1"/>
      <w:lvlText w:val="%1."/>
      <w:lvlJc w:val="left"/>
      <w:pPr>
        <w:ind w:left="724" w:hanging="720"/>
      </w:pPr>
    </w:lvl>
    <w:lvl w:ilvl="1" w:tplc="04160019">
      <w:start w:val="1"/>
      <w:numFmt w:val="lowerLetter"/>
      <w:lvlText w:val="%2."/>
      <w:lvlJc w:val="left"/>
      <w:pPr>
        <w:ind w:left="1084" w:hanging="360"/>
      </w:pPr>
    </w:lvl>
    <w:lvl w:ilvl="2" w:tplc="0416001B">
      <w:start w:val="1"/>
      <w:numFmt w:val="lowerRoman"/>
      <w:lvlText w:val="%3."/>
      <w:lvlJc w:val="right"/>
      <w:pPr>
        <w:ind w:left="1804" w:hanging="180"/>
      </w:pPr>
    </w:lvl>
    <w:lvl w:ilvl="3" w:tplc="0416000F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ListNumber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26A1711"/>
    <w:multiLevelType w:val="hybridMultilevel"/>
    <w:tmpl w:val="0D12AB5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552184430">
    <w:abstractNumId w:val="10"/>
  </w:num>
  <w:num w:numId="2" w16cid:durableId="7611055">
    <w:abstractNumId w:val="8"/>
  </w:num>
  <w:num w:numId="3" w16cid:durableId="1285620743">
    <w:abstractNumId w:val="0"/>
  </w:num>
  <w:num w:numId="4" w16cid:durableId="1049301510">
    <w:abstractNumId w:val="6"/>
  </w:num>
  <w:num w:numId="5" w16cid:durableId="1427339336">
    <w:abstractNumId w:val="5"/>
  </w:num>
  <w:num w:numId="6" w16cid:durableId="603614709">
    <w:abstractNumId w:val="3"/>
  </w:num>
  <w:num w:numId="7" w16cid:durableId="789278338">
    <w:abstractNumId w:val="2"/>
  </w:num>
  <w:num w:numId="8" w16cid:durableId="1077747986">
    <w:abstractNumId w:val="1"/>
  </w:num>
  <w:num w:numId="9" w16cid:durableId="1911227023">
    <w:abstractNumId w:val="4"/>
  </w:num>
  <w:num w:numId="10" w16cid:durableId="1340354739">
    <w:abstractNumId w:val="9"/>
  </w:num>
  <w:num w:numId="11" w16cid:durableId="3324166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1301"/>
    <w:rsid w:val="0002380C"/>
    <w:rsid w:val="00027FA7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4A66"/>
    <w:rsid w:val="00046864"/>
    <w:rsid w:val="00047586"/>
    <w:rsid w:val="00047707"/>
    <w:rsid w:val="00050FD0"/>
    <w:rsid w:val="00051417"/>
    <w:rsid w:val="00053FAF"/>
    <w:rsid w:val="000549BA"/>
    <w:rsid w:val="00055301"/>
    <w:rsid w:val="00055A1F"/>
    <w:rsid w:val="000561A3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74490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C7B12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4F31"/>
    <w:rsid w:val="00105A71"/>
    <w:rsid w:val="00106FFD"/>
    <w:rsid w:val="00112054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0C88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D2232"/>
    <w:rsid w:val="001D7190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504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4338D"/>
    <w:rsid w:val="002500B6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583"/>
    <w:rsid w:val="00273C35"/>
    <w:rsid w:val="00275378"/>
    <w:rsid w:val="0027669E"/>
    <w:rsid w:val="002779E1"/>
    <w:rsid w:val="0028006B"/>
    <w:rsid w:val="00280F6C"/>
    <w:rsid w:val="00283444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1D40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078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87512"/>
    <w:rsid w:val="00390AF8"/>
    <w:rsid w:val="003916EE"/>
    <w:rsid w:val="003933F4"/>
    <w:rsid w:val="00393627"/>
    <w:rsid w:val="00393E8C"/>
    <w:rsid w:val="003960EB"/>
    <w:rsid w:val="003A2694"/>
    <w:rsid w:val="003A2DAB"/>
    <w:rsid w:val="003A3B9C"/>
    <w:rsid w:val="003A4663"/>
    <w:rsid w:val="003A68F0"/>
    <w:rsid w:val="003A6FE3"/>
    <w:rsid w:val="003B3A12"/>
    <w:rsid w:val="003B512A"/>
    <w:rsid w:val="003B5A95"/>
    <w:rsid w:val="003C3A6C"/>
    <w:rsid w:val="003C77E9"/>
    <w:rsid w:val="003D0A5F"/>
    <w:rsid w:val="003D3085"/>
    <w:rsid w:val="003D575F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5F93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87E4F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0B2B"/>
    <w:rsid w:val="004D19A2"/>
    <w:rsid w:val="004D28E6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0921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60CA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4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A5E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540A"/>
    <w:rsid w:val="006071C5"/>
    <w:rsid w:val="006115D4"/>
    <w:rsid w:val="00613FA8"/>
    <w:rsid w:val="00617162"/>
    <w:rsid w:val="0061730C"/>
    <w:rsid w:val="0062064C"/>
    <w:rsid w:val="00624098"/>
    <w:rsid w:val="00626FD6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062F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4ED9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16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0366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3A48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57D0"/>
    <w:rsid w:val="00816C42"/>
    <w:rsid w:val="00822749"/>
    <w:rsid w:val="00823305"/>
    <w:rsid w:val="008238D7"/>
    <w:rsid w:val="00823B40"/>
    <w:rsid w:val="00824D47"/>
    <w:rsid w:val="00825FF5"/>
    <w:rsid w:val="00826C0F"/>
    <w:rsid w:val="00827060"/>
    <w:rsid w:val="00827118"/>
    <w:rsid w:val="00830BE9"/>
    <w:rsid w:val="008321D0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5160"/>
    <w:rsid w:val="00867D50"/>
    <w:rsid w:val="00871DA2"/>
    <w:rsid w:val="0087391F"/>
    <w:rsid w:val="00875582"/>
    <w:rsid w:val="008756F8"/>
    <w:rsid w:val="0087579F"/>
    <w:rsid w:val="00877A5D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F31"/>
    <w:rsid w:val="008A794E"/>
    <w:rsid w:val="008A7A27"/>
    <w:rsid w:val="008B6705"/>
    <w:rsid w:val="008B7B6C"/>
    <w:rsid w:val="008C01E9"/>
    <w:rsid w:val="008C1DE5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67"/>
    <w:rsid w:val="008F38B4"/>
    <w:rsid w:val="008F45B4"/>
    <w:rsid w:val="008F4891"/>
    <w:rsid w:val="008F49EC"/>
    <w:rsid w:val="008F551A"/>
    <w:rsid w:val="008F66BE"/>
    <w:rsid w:val="008F7F9A"/>
    <w:rsid w:val="00901A47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43FDE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5474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0083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24C"/>
    <w:rsid w:val="009F1C02"/>
    <w:rsid w:val="009F2CD8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45B8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B40F6"/>
    <w:rsid w:val="00AC07A0"/>
    <w:rsid w:val="00AC4692"/>
    <w:rsid w:val="00AC6910"/>
    <w:rsid w:val="00AC7054"/>
    <w:rsid w:val="00AC7985"/>
    <w:rsid w:val="00AD2294"/>
    <w:rsid w:val="00AD3F80"/>
    <w:rsid w:val="00AD49AE"/>
    <w:rsid w:val="00AE081B"/>
    <w:rsid w:val="00AE102A"/>
    <w:rsid w:val="00AE1BE7"/>
    <w:rsid w:val="00AE32D3"/>
    <w:rsid w:val="00AE3A34"/>
    <w:rsid w:val="00AE3BAE"/>
    <w:rsid w:val="00AE419D"/>
    <w:rsid w:val="00AE5CBE"/>
    <w:rsid w:val="00AE6618"/>
    <w:rsid w:val="00AE7F3B"/>
    <w:rsid w:val="00AF20FC"/>
    <w:rsid w:val="00AF3DA7"/>
    <w:rsid w:val="00AF55B3"/>
    <w:rsid w:val="00AF66CF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472EF"/>
    <w:rsid w:val="00B47A87"/>
    <w:rsid w:val="00B52471"/>
    <w:rsid w:val="00B52AF3"/>
    <w:rsid w:val="00B5353E"/>
    <w:rsid w:val="00B53D80"/>
    <w:rsid w:val="00B55A6D"/>
    <w:rsid w:val="00B566DB"/>
    <w:rsid w:val="00B566FC"/>
    <w:rsid w:val="00B5699D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1EC9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7CF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40B9"/>
    <w:rsid w:val="00C16E83"/>
    <w:rsid w:val="00C17715"/>
    <w:rsid w:val="00C214A5"/>
    <w:rsid w:val="00C2229D"/>
    <w:rsid w:val="00C23221"/>
    <w:rsid w:val="00C236FF"/>
    <w:rsid w:val="00C249EA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72E4"/>
    <w:rsid w:val="00C62ACF"/>
    <w:rsid w:val="00C62B72"/>
    <w:rsid w:val="00C64B68"/>
    <w:rsid w:val="00C66F20"/>
    <w:rsid w:val="00C6725F"/>
    <w:rsid w:val="00C70408"/>
    <w:rsid w:val="00C71DE9"/>
    <w:rsid w:val="00C727C1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009B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545D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058C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658C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44"/>
    <w:rsid w:val="00DE6270"/>
    <w:rsid w:val="00DE678D"/>
    <w:rsid w:val="00DE7927"/>
    <w:rsid w:val="00DE797D"/>
    <w:rsid w:val="00DF52D4"/>
    <w:rsid w:val="00E01881"/>
    <w:rsid w:val="00E02652"/>
    <w:rsid w:val="00E04E1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2DAB"/>
    <w:rsid w:val="00E733B4"/>
    <w:rsid w:val="00E741CA"/>
    <w:rsid w:val="00E770E7"/>
    <w:rsid w:val="00E7792F"/>
    <w:rsid w:val="00E77E4A"/>
    <w:rsid w:val="00E834DE"/>
    <w:rsid w:val="00E83661"/>
    <w:rsid w:val="00E8423F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5D99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A74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5E2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6736F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1E64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47B0915"/>
    <w:rsid w:val="0C1CC0B7"/>
    <w:rsid w:val="10D7097D"/>
    <w:rsid w:val="13732824"/>
    <w:rsid w:val="1427D29C"/>
    <w:rsid w:val="159088F5"/>
    <w:rsid w:val="15C3A2FD"/>
    <w:rsid w:val="1632D4E7"/>
    <w:rsid w:val="17CEA548"/>
    <w:rsid w:val="1AECCA60"/>
    <w:rsid w:val="1C12F261"/>
    <w:rsid w:val="1CABF574"/>
    <w:rsid w:val="2133546D"/>
    <w:rsid w:val="22694A81"/>
    <w:rsid w:val="227F4AB5"/>
    <w:rsid w:val="24AB8C40"/>
    <w:rsid w:val="259E870C"/>
    <w:rsid w:val="273B1C7A"/>
    <w:rsid w:val="28D1E60F"/>
    <w:rsid w:val="28D6ECDB"/>
    <w:rsid w:val="2A9BFD13"/>
    <w:rsid w:val="2B87D280"/>
    <w:rsid w:val="2E1765D4"/>
    <w:rsid w:val="2F43E723"/>
    <w:rsid w:val="3178B908"/>
    <w:rsid w:val="31EEB210"/>
    <w:rsid w:val="375B1D4A"/>
    <w:rsid w:val="3FECAE6D"/>
    <w:rsid w:val="44444B61"/>
    <w:rsid w:val="4757C861"/>
    <w:rsid w:val="48631487"/>
    <w:rsid w:val="490147C4"/>
    <w:rsid w:val="497F7376"/>
    <w:rsid w:val="4D3EF89F"/>
    <w:rsid w:val="4FCE42F2"/>
    <w:rsid w:val="529C3F77"/>
    <w:rsid w:val="551AB45C"/>
    <w:rsid w:val="56245C19"/>
    <w:rsid w:val="57E6806B"/>
    <w:rsid w:val="5824AC00"/>
    <w:rsid w:val="58600FF4"/>
    <w:rsid w:val="61670EC0"/>
    <w:rsid w:val="62AE7B92"/>
    <w:rsid w:val="6302DF21"/>
    <w:rsid w:val="64F1D8C8"/>
    <w:rsid w:val="697A0E2B"/>
    <w:rsid w:val="6D164E6B"/>
    <w:rsid w:val="739E47CF"/>
    <w:rsid w:val="74BCC0D2"/>
    <w:rsid w:val="7675FB83"/>
    <w:rsid w:val="781953BD"/>
    <w:rsid w:val="784564D6"/>
    <w:rsid w:val="78D6D989"/>
    <w:rsid w:val="7ADB171D"/>
    <w:rsid w:val="7C80DF11"/>
    <w:rsid w:val="7FDE2128"/>
    <w:rsid w:val="7FF5C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95FFC"/>
  <w15:chartTrackingRefBased/>
  <w15:docId w15:val="{CA51BC9F-A3E4-4AB7-9125-80762A0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B6"/>
    <w:pPr>
      <w:keepLines/>
      <w:spacing w:before="80" w:after="80"/>
    </w:pPr>
    <w:rPr>
      <w:rFonts w:asciiTheme="minorHAnsi" w:hAnsiTheme="minorHAnsi" w:cstheme="minorHAnsi"/>
      <w:bCs/>
      <w:snapToGrid w:val="0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B472EF"/>
    <w:pPr>
      <w:keepNext/>
      <w:pageBreakBefore/>
      <w:numPr>
        <w:numId w:val="11"/>
      </w:numPr>
      <w:shd w:val="clear" w:color="auto" w:fill="2E74B5" w:themeFill="accent5" w:themeFillShade="BF"/>
      <w:spacing w:before="120" w:after="120"/>
      <w:ind w:left="0" w:firstLine="0"/>
      <w:outlineLvl w:val="0"/>
    </w:pPr>
    <w:rPr>
      <w:b/>
      <w:color w:val="FFFFFF" w:themeColor="background1"/>
      <w:kern w:val="28"/>
      <w:sz w:val="32"/>
      <w:szCs w:val="18"/>
    </w:rPr>
  </w:style>
  <w:style w:type="paragraph" w:styleId="Heading2">
    <w:name w:val="heading 2"/>
    <w:basedOn w:val="Normal"/>
    <w:next w:val="BodyText"/>
    <w:link w:val="Heading2Char"/>
    <w:qFormat/>
    <w:rsid w:val="00B472EF"/>
    <w:pPr>
      <w:keepNext/>
      <w:shd w:val="clear" w:color="auto" w:fill="F2F2F2" w:themeFill="background1" w:themeFillShade="F2"/>
      <w:spacing w:before="240" w:after="240"/>
      <w:outlineLvl w:val="1"/>
    </w:pPr>
    <w:rPr>
      <w:b/>
      <w:iCs/>
      <w:kern w:val="28"/>
      <w:szCs w:val="1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A37183"/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jc w:val="center"/>
      <w:outlineLvl w:val="9"/>
    </w:pPr>
    <w:rPr>
      <w:i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jc w:val="center"/>
      <w:outlineLvl w:val="9"/>
    </w:pPr>
    <w:rPr>
      <w:i/>
    </w:rPr>
  </w:style>
  <w:style w:type="paragraph" w:customStyle="1" w:styleId="capa-local">
    <w:name w:val="capa-local"/>
    <w:basedOn w:val="Heading2"/>
    <w:pPr>
      <w:jc w:val="center"/>
      <w:outlineLvl w:val="9"/>
    </w:pPr>
    <w:rPr>
      <w:i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4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Title">
    <w:name w:val="Title"/>
    <w:basedOn w:val="Normal"/>
    <w:qFormat/>
    <w:pPr>
      <w:keepNext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customStyle="1" w:styleId="GradeColorida-nfase11">
    <w:name w:val="Grade Colorida - Ênfase 11"/>
    <w:basedOn w:val="Heading1"/>
    <w:qFormat/>
    <w:rsid w:val="00216504"/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tabs>
        <w:tab w:val="clear" w:pos="1080"/>
      </w:tabs>
      <w:ind w:left="1080" w:hanging="360"/>
    </w:pPr>
  </w:style>
  <w:style w:type="paragraph" w:styleId="Subtitle">
    <w:name w:val="Subtitle"/>
    <w:basedOn w:val="Title"/>
    <w:next w:val="BodyText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tabs>
        <w:tab w:val="clear" w:pos="1800"/>
      </w:tabs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 w:val="0"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</w:rPr>
  </w:style>
  <w:style w:type="character" w:customStyle="1" w:styleId="Heading2Char">
    <w:name w:val="Heading 2 Char"/>
    <w:basedOn w:val="DefaultParagraphFont"/>
    <w:link w:val="Heading2"/>
    <w:rsid w:val="001D7190"/>
    <w:rPr>
      <w:rFonts w:asciiTheme="minorHAnsi" w:hAnsiTheme="minorHAnsi" w:cstheme="minorHAnsi"/>
      <w:b/>
      <w:bCs/>
      <w:iCs/>
      <w:snapToGrid w:val="0"/>
      <w:kern w:val="28"/>
      <w:sz w:val="24"/>
      <w:szCs w:val="18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rsid w:val="003960EB"/>
    <w:rPr>
      <w:rFonts w:asciiTheme="minorHAnsi" w:hAnsiTheme="minorHAnsi" w:cstheme="minorHAnsi"/>
      <w:b/>
      <w:bCs/>
      <w:snapToGrid w:val="0"/>
      <w:color w:val="FFFFFF" w:themeColor="background1"/>
      <w:kern w:val="28"/>
      <w:sz w:val="32"/>
      <w:szCs w:val="18"/>
      <w:shd w:val="clear" w:color="auto" w:fill="2E74B5" w:themeFill="accent5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A971F-F9C2-4F97-A870-9B2D8B6C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63</TotalTime>
  <Pages>20</Pages>
  <Words>1703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Guilherme Lage da Costa</cp:lastModifiedBy>
  <cp:revision>70</cp:revision>
  <cp:lastPrinted>1900-01-01T02:00:00Z</cp:lastPrinted>
  <dcterms:created xsi:type="dcterms:W3CDTF">2023-09-07T16:09:00Z</dcterms:created>
  <dcterms:modified xsi:type="dcterms:W3CDTF">2023-09-28T00:26:00Z</dcterms:modified>
</cp:coreProperties>
</file>