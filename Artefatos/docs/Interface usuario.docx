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77777777" w:rsidR="00065A76" w:rsidRPr="005A3408" w:rsidRDefault="00065A76" w:rsidP="00F46CBE">
      <w:pPr>
        <w:pStyle w:val="Ttulo5"/>
        <w:keepLines/>
        <w:rPr>
          <w:rFonts w:ascii="Calibri" w:hAnsi="Calibri" w:cs="Calibri"/>
          <w:sz w:val="22"/>
          <w:szCs w:val="22"/>
        </w:rPr>
      </w:pPr>
      <w:bookmarkStart w:id="0" w:name="_Toc254818273"/>
      <w:r w:rsidRPr="005A3408">
        <w:rPr>
          <w:rFonts w:ascii="Calibri" w:hAnsi="Calibri" w:cs="Calibri"/>
          <w:sz w:val="22"/>
          <w:szCs w:val="22"/>
        </w:rPr>
        <w:t xml:space="preserve">Interface de usuário </w:t>
      </w:r>
      <w:r w:rsidR="00F46CBE" w:rsidRPr="005A3408">
        <w:rPr>
          <w:rFonts w:ascii="Calibri" w:hAnsi="Calibri" w:cs="Calibri"/>
          <w:sz w:val="22"/>
          <w:szCs w:val="22"/>
        </w:rPr>
        <w:t>&lt;</w:t>
      </w:r>
      <w:r w:rsidR="00AE102A" w:rsidRPr="005A3408">
        <w:rPr>
          <w:rFonts w:ascii="Calibri" w:hAnsi="Calibri" w:cs="Calibri"/>
          <w:sz w:val="22"/>
          <w:szCs w:val="22"/>
        </w:rPr>
        <w:t>Página de login</w:t>
      </w:r>
      <w:r w:rsidR="00F46CBE" w:rsidRPr="005A3408">
        <w:rPr>
          <w:rFonts w:ascii="Calibri" w:hAnsi="Calibri" w:cs="Calibri"/>
          <w:sz w:val="22"/>
          <w:szCs w:val="22"/>
        </w:rPr>
        <w:t>&gt;</w:t>
      </w:r>
      <w:bookmarkEnd w:id="0"/>
    </w:p>
    <w:p w14:paraId="78E1FCD3" w14:textId="77777777" w:rsidR="00065A76" w:rsidRPr="005A3408" w:rsidRDefault="00065A76">
      <w:pPr>
        <w:pStyle w:val="Ttulo6"/>
        <w:rPr>
          <w:rFonts w:ascii="Calibri" w:hAnsi="Calibri" w:cs="Calibri"/>
          <w:sz w:val="22"/>
          <w:szCs w:val="22"/>
          <w:highlight w:val="yellow"/>
        </w:rPr>
      </w:pPr>
      <w:r w:rsidRPr="005A3408">
        <w:rPr>
          <w:rFonts w:ascii="Calibri" w:hAnsi="Calibri" w:cs="Calibri"/>
          <w:sz w:val="22"/>
          <w:szCs w:val="22"/>
          <w:highlight w:val="yellow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A3408" w14:paraId="5B2D0984" w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14:paraId="10AD15E1" w14:textId="77777777" w:rsidR="00065A76" w:rsidRPr="005A3408" w:rsidRDefault="00F46CBE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&lt;leiaute sugerido&gt;</w:t>
            </w:r>
          </w:p>
        </w:tc>
      </w:tr>
    </w:tbl>
    <w:p w14:paraId="69D2F04E" w14:textId="77777777" w:rsidR="00044A58" w:rsidRPr="005A3408" w:rsidRDefault="00044A58" w:rsidP="00A37183">
      <w:pPr>
        <w:pStyle w:val="Corpodetexto"/>
        <w:rPr>
          <w:rFonts w:ascii="Calibri" w:hAnsi="Calibri" w:cs="Calibri"/>
          <w:sz w:val="22"/>
          <w:szCs w:val="22"/>
        </w:rPr>
      </w:pPr>
    </w:p>
    <w:p w14:paraId="5C59DAFE" w14:textId="77777777" w:rsidR="00065A76" w:rsidRPr="005A3408" w:rsidRDefault="00065A76">
      <w:pPr>
        <w:pStyle w:val="Ttulo6"/>
        <w:rPr>
          <w:rFonts w:ascii="Calibri" w:hAnsi="Calibri" w:cs="Calibri"/>
          <w:sz w:val="22"/>
          <w:szCs w:val="22"/>
        </w:rPr>
      </w:pPr>
      <w:r w:rsidRPr="005A3408">
        <w:rPr>
          <w:rFonts w:ascii="Calibri" w:hAnsi="Calibri" w:cs="Calibri"/>
          <w:sz w:val="22"/>
          <w:szCs w:val="22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65A76" w:rsidRPr="005A3408" w14:paraId="0BC71F52" w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</w:tcPr>
          <w:p w14:paraId="7E33295F" w14:textId="77777777" w:rsidR="00AD49AE" w:rsidRPr="005A3408" w:rsidRDefault="00AE102A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Acesso para a página de home</w:t>
            </w:r>
            <w:r w:rsidR="00530921" w:rsidRPr="005A340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71093F5D" w14:textId="77777777" w:rsidR="009803D7" w:rsidRPr="005A3408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Calibri" w:hAnsi="Calibri" w:cs="Calibri"/>
          <w:b w:val="0"/>
          <w:i w:val="0"/>
          <w:sz w:val="22"/>
          <w:szCs w:val="22"/>
        </w:rPr>
      </w:pPr>
    </w:p>
    <w:p w14:paraId="0AD0C3EE" w14:textId="77777777" w:rsidR="00065A76" w:rsidRPr="005A3408" w:rsidRDefault="00065A76">
      <w:pPr>
        <w:pStyle w:val="Ttulo6"/>
        <w:keepLines/>
        <w:rPr>
          <w:rFonts w:ascii="Calibri" w:hAnsi="Calibri" w:cs="Calibri"/>
          <w:sz w:val="22"/>
          <w:szCs w:val="22"/>
        </w:rPr>
      </w:pPr>
      <w:r w:rsidRPr="005A3408">
        <w:rPr>
          <w:rFonts w:ascii="Calibri" w:hAnsi="Calibri" w:cs="Calibri"/>
          <w:sz w:val="22"/>
          <w:szCs w:val="22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720"/>
        <w:gridCol w:w="1800"/>
        <w:gridCol w:w="1530"/>
        <w:gridCol w:w="990"/>
        <w:gridCol w:w="1260"/>
        <w:gridCol w:w="1921"/>
      </w:tblGrid>
      <w:tr w:rsidR="00065A76" w:rsidRPr="005A3408" w14:paraId="5F88DA05" w14:textId="77777777" w:rsidTr="003D575F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970" w:type="dxa"/>
          </w:tcPr>
          <w:p w14:paraId="05F93FBB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Número</w:t>
            </w:r>
          </w:p>
        </w:tc>
        <w:tc>
          <w:tcPr>
            <w:tcW w:w="720" w:type="dxa"/>
          </w:tcPr>
          <w:p w14:paraId="460E9A3D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Nome</w:t>
            </w:r>
          </w:p>
        </w:tc>
        <w:tc>
          <w:tcPr>
            <w:tcW w:w="1800" w:type="dxa"/>
          </w:tcPr>
          <w:p w14:paraId="393FDD91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Descrição</w:t>
            </w:r>
          </w:p>
        </w:tc>
        <w:tc>
          <w:tcPr>
            <w:tcW w:w="1530" w:type="dxa"/>
          </w:tcPr>
          <w:p w14:paraId="6223E17C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Valores válidos</w:t>
            </w:r>
          </w:p>
        </w:tc>
        <w:tc>
          <w:tcPr>
            <w:tcW w:w="990" w:type="dxa"/>
          </w:tcPr>
          <w:p w14:paraId="158E3BC6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Formato</w:t>
            </w:r>
          </w:p>
        </w:tc>
        <w:tc>
          <w:tcPr>
            <w:tcW w:w="1260" w:type="dxa"/>
          </w:tcPr>
          <w:p w14:paraId="0C97D9B9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Tipo</w:t>
            </w:r>
          </w:p>
        </w:tc>
        <w:tc>
          <w:tcPr>
            <w:tcW w:w="1921" w:type="dxa"/>
          </w:tcPr>
          <w:p w14:paraId="388849ED" w14:textId="77777777" w:rsidR="00065A76" w:rsidRPr="005A3408" w:rsidRDefault="00065A76" w:rsidP="00C92E3A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Restrições</w:t>
            </w:r>
          </w:p>
        </w:tc>
      </w:tr>
      <w:tr w:rsidR="00065A76" w:rsidRPr="005A3408" w14:paraId="13239550" w14:textId="77777777" w:rsidTr="003D57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2020D240" w14:textId="77777777" w:rsidR="00065A76" w:rsidRPr="005A3408" w:rsidRDefault="00065A76" w:rsidP="00DE6244">
            <w:pPr>
              <w:pStyle w:val="Tabela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262EB253" w14:textId="77777777" w:rsidR="00065A76" w:rsidRPr="005A3408" w:rsidRDefault="00AE102A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E</w:t>
            </w:r>
            <w:r w:rsidR="003D575F" w:rsidRPr="005A3408">
              <w:rPr>
                <w:rFonts w:ascii="Calibri" w:hAnsi="Calibri" w:cs="Calibri"/>
                <w:sz w:val="22"/>
                <w:szCs w:val="22"/>
              </w:rPr>
              <w:t>-</w:t>
            </w:r>
            <w:r w:rsidRPr="005A3408"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  <w:tc>
          <w:tcPr>
            <w:tcW w:w="1800" w:type="dxa"/>
          </w:tcPr>
          <w:p w14:paraId="687BE228" w14:textId="77777777" w:rsidR="00065A76" w:rsidRPr="005A3408" w:rsidRDefault="00AE102A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Campo de preenchimento de e</w:t>
            </w:r>
            <w:r w:rsidR="003D575F" w:rsidRPr="005A3408">
              <w:rPr>
                <w:rFonts w:ascii="Calibri" w:hAnsi="Calibri" w:cs="Calibri"/>
                <w:sz w:val="22"/>
                <w:szCs w:val="22"/>
              </w:rPr>
              <w:t>-</w:t>
            </w:r>
            <w:r w:rsidRPr="005A3408"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  <w:tc>
          <w:tcPr>
            <w:tcW w:w="1530" w:type="dxa"/>
          </w:tcPr>
          <w:p w14:paraId="73A007B9" w14:textId="77777777" w:rsidR="00065A76" w:rsidRPr="005A3408" w:rsidRDefault="00530921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5D553353" w14:textId="77777777" w:rsidR="00065A76" w:rsidRPr="005A3408" w:rsidRDefault="00530921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289EDF61" w14:textId="77777777" w:rsidR="00065A76" w:rsidRPr="005A3408" w:rsidRDefault="003D575F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3D575F"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921" w:type="dxa"/>
          </w:tcPr>
          <w:p w14:paraId="71EC591D" w14:textId="77777777" w:rsidR="005C5584" w:rsidRPr="005A3408" w:rsidRDefault="003D575F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3D575F">
              <w:rPr>
                <w:rFonts w:ascii="Calibri" w:hAnsi="Calibri" w:cs="Calibri"/>
                <w:sz w:val="22"/>
                <w:szCs w:val="22"/>
              </w:rPr>
              <w:t>Formato de e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 w:rsidRPr="003D575F"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AE102A" w:rsidRPr="005A3408" w14:paraId="0ED0F503" w14:textId="77777777" w:rsidTr="003D57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5723E791" w14:textId="77777777" w:rsidR="00AE102A" w:rsidRPr="005A3408" w:rsidRDefault="00AE102A" w:rsidP="00DE6244">
            <w:pPr>
              <w:pStyle w:val="Tabela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177786C9" w14:textId="77777777" w:rsidR="00AE102A" w:rsidRPr="005A3408" w:rsidRDefault="00AE102A" w:rsidP="00AE102A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Senha</w:t>
            </w:r>
          </w:p>
        </w:tc>
        <w:tc>
          <w:tcPr>
            <w:tcW w:w="1800" w:type="dxa"/>
          </w:tcPr>
          <w:p w14:paraId="5F7A9014" w14:textId="77777777" w:rsidR="00AE102A" w:rsidRPr="005A3408" w:rsidRDefault="00AE102A" w:rsidP="00AE102A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AE102A">
              <w:rPr>
                <w:rFonts w:ascii="Calibri" w:hAnsi="Calibri" w:cs="Calibri"/>
                <w:sz w:val="22"/>
                <w:szCs w:val="22"/>
              </w:rPr>
              <w:t xml:space="preserve">Campo de preenchimento de </w:t>
            </w:r>
            <w:r>
              <w:rPr>
                <w:rFonts w:ascii="Calibri" w:hAnsi="Calibri" w:cs="Calibri"/>
                <w:sz w:val="22"/>
                <w:szCs w:val="22"/>
              </w:rPr>
              <w:t>senha</w:t>
            </w:r>
          </w:p>
        </w:tc>
        <w:tc>
          <w:tcPr>
            <w:tcW w:w="1530" w:type="dxa"/>
          </w:tcPr>
          <w:p w14:paraId="7BF63EE8" w14:textId="77777777" w:rsidR="00AE102A" w:rsidRPr="005A3408" w:rsidRDefault="00530921" w:rsidP="00AE102A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30D83CD9" w14:textId="77777777" w:rsidR="00AE102A" w:rsidRPr="005A3408" w:rsidRDefault="00530921" w:rsidP="00AE102A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72A32054" w14:textId="77777777" w:rsidR="00AE102A" w:rsidRPr="005A3408" w:rsidRDefault="003D575F" w:rsidP="00AE102A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3D575F"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921" w:type="dxa"/>
          </w:tcPr>
          <w:p w14:paraId="771C2C00" w14:textId="77777777" w:rsidR="00AE102A" w:rsidRPr="005A3408" w:rsidRDefault="003D575F" w:rsidP="00AE102A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3D575F">
              <w:rPr>
                <w:rFonts w:ascii="Calibri" w:hAnsi="Calibri" w:cs="Calibri"/>
                <w:sz w:val="22"/>
                <w:szCs w:val="22"/>
              </w:rPr>
              <w:t xml:space="preserve">Mínimo 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  <w:r w:rsidRPr="003D575F">
              <w:rPr>
                <w:rFonts w:ascii="Calibri" w:hAnsi="Calibri" w:cs="Calibri"/>
                <w:sz w:val="22"/>
                <w:szCs w:val="22"/>
              </w:rPr>
              <w:t xml:space="preserve"> caracteres com no mínimo uma letra, um número e um caractere especial</w:t>
            </w:r>
          </w:p>
        </w:tc>
      </w:tr>
    </w:tbl>
    <w:p w14:paraId="0154350F" w14:textId="77777777" w:rsidR="00065A76" w:rsidRPr="005A3408" w:rsidRDefault="00065A76" w:rsidP="00A37183">
      <w:pPr>
        <w:pStyle w:val="Corpodetexto"/>
        <w:rPr>
          <w:rFonts w:ascii="Calibri" w:hAnsi="Calibri" w:cs="Calibri"/>
          <w:sz w:val="22"/>
          <w:szCs w:val="22"/>
        </w:rPr>
      </w:pPr>
    </w:p>
    <w:p w14:paraId="16842012" w14:textId="77777777" w:rsidR="00065A76" w:rsidRPr="005A3408" w:rsidRDefault="00065A76">
      <w:pPr>
        <w:pStyle w:val="Ttulo6"/>
        <w:keepLines/>
        <w:rPr>
          <w:rFonts w:ascii="Calibri" w:hAnsi="Calibri" w:cs="Calibri"/>
          <w:sz w:val="22"/>
          <w:szCs w:val="22"/>
        </w:rPr>
      </w:pPr>
      <w:r w:rsidRPr="005A3408">
        <w:rPr>
          <w:rFonts w:ascii="Calibri" w:hAnsi="Calibri" w:cs="Calibri"/>
          <w:sz w:val="22"/>
          <w:szCs w:val="22"/>
        </w:rPr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A3408" w14:paraId="553BB3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65CF1F0A" w14:textId="77777777" w:rsidR="00065A76" w:rsidRPr="005A3408" w:rsidRDefault="00065A76" w:rsidP="00AA7E85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14:paraId="55E6B96E" w14:textId="77777777" w:rsidR="00065A76" w:rsidRPr="005A3408" w:rsidRDefault="00065A76" w:rsidP="00AA7E85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4111" w:type="dxa"/>
          </w:tcPr>
          <w:p w14:paraId="0F649D9C" w14:textId="77777777" w:rsidR="00065A76" w:rsidRPr="005A3408" w:rsidRDefault="00065A76" w:rsidP="00AA7E85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z w:val="22"/>
                <w:szCs w:val="22"/>
              </w:rPr>
              <w:t>Ação</w:t>
            </w:r>
          </w:p>
        </w:tc>
        <w:tc>
          <w:tcPr>
            <w:tcW w:w="2457" w:type="dxa"/>
          </w:tcPr>
          <w:p w14:paraId="21FF2BB0" w14:textId="77777777" w:rsidR="00065A76" w:rsidRPr="005A3408" w:rsidRDefault="00065A76" w:rsidP="00AA7E85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A3408">
              <w:rPr>
                <w:rFonts w:ascii="Calibri" w:hAnsi="Calibri" w:cs="Calibri"/>
                <w:b/>
                <w:sz w:val="22"/>
                <w:szCs w:val="22"/>
              </w:rPr>
              <w:t>Restrições</w:t>
            </w:r>
          </w:p>
        </w:tc>
      </w:tr>
      <w:tr w:rsidR="00EA7AD4" w:rsidRPr="005A3408" w14:paraId="547032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6E5DBC7F" w14:textId="77777777" w:rsidR="00EA7AD4" w:rsidRPr="005A3408" w:rsidRDefault="00EA7AD4" w:rsidP="00DE6244">
            <w:pPr>
              <w:pStyle w:val="Tabela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D1544AE" w14:textId="77777777" w:rsidR="00EA7AD4" w:rsidRPr="005A3408" w:rsidRDefault="003D575F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“Entrar”</w:t>
            </w:r>
          </w:p>
        </w:tc>
        <w:tc>
          <w:tcPr>
            <w:tcW w:w="4111" w:type="dxa"/>
          </w:tcPr>
          <w:p w14:paraId="53F89A75" w14:textId="77777777" w:rsidR="00EA7AD4" w:rsidRPr="005A3408" w:rsidRDefault="001D2232" w:rsidP="00C96B7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 xml:space="preserve">Acessa à conta </w:t>
            </w:r>
          </w:p>
        </w:tc>
        <w:tc>
          <w:tcPr>
            <w:tcW w:w="2457" w:type="dxa"/>
          </w:tcPr>
          <w:p w14:paraId="034A4CC7" w14:textId="77777777" w:rsidR="00EA7AD4" w:rsidRPr="005A3408" w:rsidRDefault="001D2232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EA7AD4" w:rsidRPr="005A3408" w14:paraId="1635F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6F55F703" w14:textId="77777777" w:rsidR="00EA7AD4" w:rsidRPr="005A3408" w:rsidRDefault="00EA7AD4" w:rsidP="00DE6244">
            <w:pPr>
              <w:pStyle w:val="Tabela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FF213D8" w14:textId="77777777" w:rsidR="00EA7AD4" w:rsidRPr="005A3408" w:rsidRDefault="001D2232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“Esqueci minha senha”</w:t>
            </w:r>
          </w:p>
        </w:tc>
        <w:tc>
          <w:tcPr>
            <w:tcW w:w="4111" w:type="dxa"/>
          </w:tcPr>
          <w:p w14:paraId="14F012B9" w14:textId="77777777" w:rsidR="00EA7AD4" w:rsidRPr="005A3408" w:rsidRDefault="001D2232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2457" w:type="dxa"/>
          </w:tcPr>
          <w:p w14:paraId="590B0119" w14:textId="77777777" w:rsidR="00EA7AD4" w:rsidRPr="005A3408" w:rsidRDefault="001D2232" w:rsidP="00A37183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A3408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14:paraId="2F5BEE14" w14:textId="77777777" w:rsidR="001D2232" w:rsidRDefault="001D2232" w:rsidP="001D2232">
      <w:pPr>
        <w:rPr>
          <w:highlight w:val="yellow"/>
        </w:rPr>
      </w:pPr>
    </w:p>
    <w:p w14:paraId="74C95133" w14:textId="77777777" w:rsidR="001D2232" w:rsidRPr="001D2232" w:rsidRDefault="001D2232" w:rsidP="001D2232">
      <w:pPr>
        <w:pStyle w:val="Ttulo5"/>
        <w:keepLines/>
        <w:rPr>
          <w:rFonts w:ascii="Calibri" w:hAnsi="Calibri" w:cs="Calibri"/>
          <w:sz w:val="22"/>
          <w:szCs w:val="22"/>
        </w:rPr>
      </w:pPr>
      <w:r>
        <w:rPr>
          <w:highlight w:val="yellow"/>
        </w:rPr>
        <w:br w:type="page"/>
      </w:r>
      <w:r w:rsidRPr="001D2232">
        <w:rPr>
          <w:rFonts w:ascii="Calibri" w:hAnsi="Calibri" w:cs="Calibri"/>
          <w:sz w:val="22"/>
          <w:szCs w:val="22"/>
        </w:rPr>
        <w:lastRenderedPageBreak/>
        <w:t xml:space="preserve">Interface de usuário &lt;Página de </w:t>
      </w:r>
      <w:r>
        <w:rPr>
          <w:rFonts w:ascii="Calibri" w:hAnsi="Calibri" w:cs="Calibri"/>
          <w:sz w:val="22"/>
          <w:szCs w:val="22"/>
        </w:rPr>
        <w:t>home</w:t>
      </w:r>
      <w:r w:rsidRPr="001D2232">
        <w:rPr>
          <w:rFonts w:ascii="Calibri" w:hAnsi="Calibri" w:cs="Calibri"/>
          <w:sz w:val="22"/>
          <w:szCs w:val="22"/>
        </w:rPr>
        <w:t>&gt;</w:t>
      </w:r>
    </w:p>
    <w:p w14:paraId="6A3D0CDB" w14:textId="77777777" w:rsidR="001D2232" w:rsidRPr="001D2232" w:rsidRDefault="001D2232" w:rsidP="001D2232">
      <w:pPr>
        <w:pStyle w:val="Ttulo6"/>
        <w:rPr>
          <w:rFonts w:ascii="Calibri" w:hAnsi="Calibri" w:cs="Calibri"/>
          <w:sz w:val="22"/>
          <w:szCs w:val="22"/>
          <w:highlight w:val="yellow"/>
        </w:rPr>
      </w:pPr>
      <w:r w:rsidRPr="001D2232">
        <w:rPr>
          <w:rFonts w:ascii="Calibri" w:hAnsi="Calibri" w:cs="Calibri"/>
          <w:sz w:val="22"/>
          <w:szCs w:val="22"/>
          <w:highlight w:val="yellow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1D2232" w:rsidRPr="001D2232" w14:paraId="3788648C" w14:textId="77777777" w:rsidTr="005A340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14:paraId="43232D29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1D2232">
              <w:rPr>
                <w:rFonts w:ascii="Calibri" w:hAnsi="Calibri" w:cs="Calibri"/>
                <w:sz w:val="22"/>
                <w:szCs w:val="22"/>
              </w:rPr>
              <w:t>&lt;leiaute sugerido&gt;</w:t>
            </w:r>
          </w:p>
        </w:tc>
      </w:tr>
    </w:tbl>
    <w:p w14:paraId="068622DC" w14:textId="77777777" w:rsidR="001D2232" w:rsidRPr="001D2232" w:rsidRDefault="001D2232" w:rsidP="001D2232">
      <w:pPr>
        <w:pStyle w:val="Corpodetexto"/>
        <w:rPr>
          <w:rFonts w:ascii="Calibri" w:hAnsi="Calibri" w:cs="Calibri"/>
          <w:sz w:val="22"/>
          <w:szCs w:val="22"/>
        </w:rPr>
      </w:pPr>
    </w:p>
    <w:p w14:paraId="62F3F6C9" w14:textId="77777777" w:rsidR="001D2232" w:rsidRPr="001D2232" w:rsidRDefault="001D2232" w:rsidP="001D2232">
      <w:pPr>
        <w:pStyle w:val="Ttulo6"/>
        <w:rPr>
          <w:rFonts w:ascii="Calibri" w:hAnsi="Calibri" w:cs="Calibri"/>
          <w:sz w:val="22"/>
          <w:szCs w:val="22"/>
        </w:rPr>
      </w:pPr>
      <w:r w:rsidRPr="001D2232">
        <w:rPr>
          <w:rFonts w:ascii="Calibri" w:hAnsi="Calibri" w:cs="Calibri"/>
          <w:sz w:val="22"/>
          <w:szCs w:val="22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D2232" w:rsidRPr="001D2232" w14:paraId="2119EF0E" w14:textId="77777777" w:rsidTr="005A3408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</w:tcPr>
          <w:p w14:paraId="444F64F2" w14:textId="77777777" w:rsid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Acesso à página de </w:t>
            </w:r>
            <w:r w:rsidR="00530921">
              <w:rPr>
                <w:rFonts w:ascii="Calibri" w:hAnsi="Calibri" w:cs="Calibri"/>
                <w:sz w:val="22"/>
                <w:szCs w:val="22"/>
              </w:rPr>
              <w:t>gerenciamento de alunos e professores;</w:t>
            </w:r>
          </w:p>
          <w:p w14:paraId="34E06F48" w14:textId="77777777" w:rsidR="00530921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Acesso à página de emissão de relatórios.</w:t>
            </w:r>
          </w:p>
        </w:tc>
      </w:tr>
    </w:tbl>
    <w:p w14:paraId="7AF4B404" w14:textId="77777777" w:rsidR="001D2232" w:rsidRPr="001D2232" w:rsidRDefault="001D2232" w:rsidP="001D2232">
      <w:pPr>
        <w:pStyle w:val="Ttulo6"/>
        <w:keepLines/>
        <w:numPr>
          <w:ilvl w:val="0"/>
          <w:numId w:val="0"/>
        </w:numPr>
        <w:ind w:left="1152" w:hanging="1152"/>
        <w:rPr>
          <w:rFonts w:ascii="Calibri" w:hAnsi="Calibri" w:cs="Calibri"/>
          <w:b w:val="0"/>
          <w:i w:val="0"/>
          <w:sz w:val="22"/>
          <w:szCs w:val="22"/>
        </w:rPr>
      </w:pPr>
    </w:p>
    <w:p w14:paraId="18AAE5AE" w14:textId="77777777" w:rsidR="001D2232" w:rsidRPr="001D2232" w:rsidRDefault="001D2232" w:rsidP="001D2232">
      <w:pPr>
        <w:pStyle w:val="Ttulo6"/>
        <w:keepLines/>
        <w:rPr>
          <w:rFonts w:ascii="Calibri" w:hAnsi="Calibri" w:cs="Calibri"/>
          <w:sz w:val="22"/>
          <w:szCs w:val="22"/>
        </w:rPr>
      </w:pPr>
      <w:r w:rsidRPr="001D2232">
        <w:rPr>
          <w:rFonts w:ascii="Calibri" w:hAnsi="Calibri" w:cs="Calibri"/>
          <w:sz w:val="22"/>
          <w:szCs w:val="22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720"/>
        <w:gridCol w:w="1800"/>
        <w:gridCol w:w="1530"/>
        <w:gridCol w:w="990"/>
        <w:gridCol w:w="1260"/>
        <w:gridCol w:w="1921"/>
      </w:tblGrid>
      <w:tr w:rsidR="001D2232" w:rsidRPr="001D2232" w14:paraId="26BEFE83" w14:textId="77777777" w:rsidTr="005A3408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970" w:type="dxa"/>
          </w:tcPr>
          <w:p w14:paraId="6F3A1129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Número</w:t>
            </w:r>
          </w:p>
        </w:tc>
        <w:tc>
          <w:tcPr>
            <w:tcW w:w="720" w:type="dxa"/>
          </w:tcPr>
          <w:p w14:paraId="21B140A4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Nome</w:t>
            </w:r>
          </w:p>
        </w:tc>
        <w:tc>
          <w:tcPr>
            <w:tcW w:w="1800" w:type="dxa"/>
          </w:tcPr>
          <w:p w14:paraId="2809990A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Descrição</w:t>
            </w:r>
          </w:p>
        </w:tc>
        <w:tc>
          <w:tcPr>
            <w:tcW w:w="1530" w:type="dxa"/>
          </w:tcPr>
          <w:p w14:paraId="1340D6B9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Valores válidos</w:t>
            </w:r>
          </w:p>
        </w:tc>
        <w:tc>
          <w:tcPr>
            <w:tcW w:w="990" w:type="dxa"/>
          </w:tcPr>
          <w:p w14:paraId="397A32A0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Formato</w:t>
            </w:r>
          </w:p>
        </w:tc>
        <w:tc>
          <w:tcPr>
            <w:tcW w:w="1260" w:type="dxa"/>
          </w:tcPr>
          <w:p w14:paraId="1FF4FF8A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Tipo</w:t>
            </w:r>
          </w:p>
        </w:tc>
        <w:tc>
          <w:tcPr>
            <w:tcW w:w="1921" w:type="dxa"/>
          </w:tcPr>
          <w:p w14:paraId="14FC1BB0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Restrições</w:t>
            </w:r>
          </w:p>
        </w:tc>
      </w:tr>
      <w:tr w:rsidR="001D2232" w:rsidRPr="001D2232" w14:paraId="180F375A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0836BDB0" w14:textId="77777777" w:rsidR="001D2232" w:rsidRPr="001D2232" w:rsidRDefault="001D2232" w:rsidP="00DE6244">
            <w:pPr>
              <w:pStyle w:val="Tabela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3717B11A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800" w:type="dxa"/>
          </w:tcPr>
          <w:p w14:paraId="22F1F3B6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30" w:type="dxa"/>
          </w:tcPr>
          <w:p w14:paraId="371F489C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46316B0D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70E4BE84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921" w:type="dxa"/>
          </w:tcPr>
          <w:p w14:paraId="126DC445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1D2232" w:rsidRPr="001D2232" w14:paraId="17299C2F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1ACB3896" w14:textId="77777777" w:rsidR="001D2232" w:rsidRPr="001D2232" w:rsidRDefault="001D2232" w:rsidP="00DE6244">
            <w:pPr>
              <w:pStyle w:val="Tabela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01469183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800" w:type="dxa"/>
          </w:tcPr>
          <w:p w14:paraId="0B48F8DA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30" w:type="dxa"/>
          </w:tcPr>
          <w:p w14:paraId="097F87C2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7C87E42B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04494125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921" w:type="dxa"/>
          </w:tcPr>
          <w:p w14:paraId="0954D986" w14:textId="77777777" w:rsidR="001D2232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14:paraId="32597AE3" w14:textId="77777777" w:rsidR="001D2232" w:rsidRPr="001D2232" w:rsidRDefault="001D2232" w:rsidP="001D2232">
      <w:pPr>
        <w:pStyle w:val="Corpodetexto"/>
        <w:rPr>
          <w:rFonts w:ascii="Calibri" w:hAnsi="Calibri" w:cs="Calibri"/>
          <w:sz w:val="22"/>
          <w:szCs w:val="22"/>
        </w:rPr>
      </w:pPr>
    </w:p>
    <w:p w14:paraId="2DCC18B4" w14:textId="77777777" w:rsidR="001D2232" w:rsidRPr="001D2232" w:rsidRDefault="001D2232" w:rsidP="001D2232">
      <w:pPr>
        <w:pStyle w:val="Ttulo6"/>
        <w:keepLines/>
        <w:rPr>
          <w:rFonts w:ascii="Calibri" w:hAnsi="Calibri" w:cs="Calibri"/>
          <w:sz w:val="22"/>
          <w:szCs w:val="22"/>
        </w:rPr>
      </w:pPr>
      <w:r w:rsidRPr="001D2232">
        <w:rPr>
          <w:rFonts w:ascii="Calibri" w:hAnsi="Calibri" w:cs="Calibri"/>
          <w:sz w:val="22"/>
          <w:szCs w:val="22"/>
        </w:rPr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1D2232" w:rsidRPr="001D2232" w14:paraId="440DA1B0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09DC7AC0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14:paraId="6A5DC48E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4111" w:type="dxa"/>
          </w:tcPr>
          <w:p w14:paraId="2A4A6D41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Ação</w:t>
            </w:r>
          </w:p>
        </w:tc>
        <w:tc>
          <w:tcPr>
            <w:tcW w:w="2457" w:type="dxa"/>
          </w:tcPr>
          <w:p w14:paraId="044E1F26" w14:textId="77777777" w:rsidR="001D2232" w:rsidRPr="001D2232" w:rsidRDefault="001D2232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Restrições</w:t>
            </w:r>
          </w:p>
        </w:tc>
      </w:tr>
      <w:tr w:rsidR="001D2232" w:rsidRPr="001D2232" w14:paraId="2B5E9FE5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5A00AF35" w14:textId="77777777" w:rsidR="001D2232" w:rsidRPr="001D2232" w:rsidRDefault="001D2232" w:rsidP="00DE6244">
            <w:pPr>
              <w:pStyle w:val="Tabela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74E6F06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11" w:type="dxa"/>
          </w:tcPr>
          <w:p w14:paraId="4706332A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57" w:type="dxa"/>
          </w:tcPr>
          <w:p w14:paraId="53E5A102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2232" w:rsidRPr="001D2232" w14:paraId="26130FD4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6828E9AF" w14:textId="77777777" w:rsidR="001D2232" w:rsidRPr="001D2232" w:rsidRDefault="001D2232" w:rsidP="00DE6244">
            <w:pPr>
              <w:pStyle w:val="Tabela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99C215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11" w:type="dxa"/>
          </w:tcPr>
          <w:p w14:paraId="19B75B80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57" w:type="dxa"/>
          </w:tcPr>
          <w:p w14:paraId="2A3DF5FF" w14:textId="77777777" w:rsidR="001D2232" w:rsidRPr="001D2232" w:rsidRDefault="001D2232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45309D6" w14:textId="77777777" w:rsidR="00530921" w:rsidRDefault="00530921" w:rsidP="001D2232">
      <w:pPr>
        <w:rPr>
          <w:highlight w:val="yellow"/>
        </w:rPr>
      </w:pPr>
    </w:p>
    <w:p w14:paraId="40AD3E12" w14:textId="77777777" w:rsidR="00530921" w:rsidRPr="001D2232" w:rsidRDefault="00530921" w:rsidP="00530921">
      <w:pPr>
        <w:pStyle w:val="Ttulo5"/>
        <w:keepLines/>
        <w:rPr>
          <w:rFonts w:ascii="Calibri" w:hAnsi="Calibri" w:cs="Calibri"/>
          <w:sz w:val="22"/>
          <w:szCs w:val="22"/>
        </w:rPr>
      </w:pPr>
      <w:r>
        <w:rPr>
          <w:highlight w:val="yellow"/>
        </w:rPr>
        <w:br w:type="page"/>
      </w:r>
      <w:r w:rsidRPr="001D2232">
        <w:rPr>
          <w:rFonts w:ascii="Calibri" w:hAnsi="Calibri" w:cs="Calibri"/>
          <w:sz w:val="22"/>
          <w:szCs w:val="22"/>
        </w:rPr>
        <w:lastRenderedPageBreak/>
        <w:t xml:space="preserve">Interface de usuário &lt;Página de </w:t>
      </w:r>
      <w:r>
        <w:rPr>
          <w:rFonts w:ascii="Calibri" w:hAnsi="Calibri" w:cs="Calibri"/>
          <w:sz w:val="22"/>
          <w:szCs w:val="22"/>
        </w:rPr>
        <w:t>cadastro de aluno</w:t>
      </w:r>
      <w:r w:rsidRPr="001D2232">
        <w:rPr>
          <w:rFonts w:ascii="Calibri" w:hAnsi="Calibri" w:cs="Calibri"/>
          <w:sz w:val="22"/>
          <w:szCs w:val="22"/>
        </w:rPr>
        <w:t>&gt;</w:t>
      </w:r>
    </w:p>
    <w:p w14:paraId="5132FE85" w14:textId="77777777" w:rsidR="00530921" w:rsidRPr="001D2232" w:rsidRDefault="00530921" w:rsidP="00530921">
      <w:pPr>
        <w:pStyle w:val="Ttulo6"/>
        <w:rPr>
          <w:rFonts w:ascii="Calibri" w:hAnsi="Calibri" w:cs="Calibri"/>
          <w:sz w:val="22"/>
          <w:szCs w:val="22"/>
          <w:highlight w:val="yellow"/>
        </w:rPr>
      </w:pPr>
      <w:r w:rsidRPr="001D2232">
        <w:rPr>
          <w:rFonts w:ascii="Calibri" w:hAnsi="Calibri" w:cs="Calibri"/>
          <w:sz w:val="22"/>
          <w:szCs w:val="22"/>
          <w:highlight w:val="yellow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30921" w:rsidRPr="001D2232" w14:paraId="3FFAFB02" w14:textId="77777777" w:rsidTr="005A340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14:paraId="2C5B272F" w14:textId="77777777" w:rsidR="00530921" w:rsidRPr="001D2232" w:rsidRDefault="00530921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1D2232">
              <w:rPr>
                <w:rFonts w:ascii="Calibri" w:hAnsi="Calibri" w:cs="Calibri"/>
                <w:sz w:val="22"/>
                <w:szCs w:val="22"/>
              </w:rPr>
              <w:t>&lt;leiaute sugerido&gt;</w:t>
            </w:r>
          </w:p>
        </w:tc>
      </w:tr>
    </w:tbl>
    <w:p w14:paraId="1A7C59C4" w14:textId="77777777" w:rsidR="00530921" w:rsidRPr="001D2232" w:rsidRDefault="00530921" w:rsidP="00530921">
      <w:pPr>
        <w:pStyle w:val="Corpodetexto"/>
        <w:rPr>
          <w:rFonts w:ascii="Calibri" w:hAnsi="Calibri" w:cs="Calibri"/>
          <w:sz w:val="22"/>
          <w:szCs w:val="22"/>
        </w:rPr>
      </w:pPr>
    </w:p>
    <w:p w14:paraId="2F8C661B" w14:textId="77777777" w:rsidR="00530921" w:rsidRPr="001D2232" w:rsidRDefault="00530921" w:rsidP="00530921">
      <w:pPr>
        <w:pStyle w:val="Ttulo6"/>
        <w:rPr>
          <w:rFonts w:ascii="Calibri" w:hAnsi="Calibri" w:cs="Calibri"/>
          <w:sz w:val="22"/>
          <w:szCs w:val="22"/>
        </w:rPr>
      </w:pPr>
      <w:r w:rsidRPr="001D2232">
        <w:rPr>
          <w:rFonts w:ascii="Calibri" w:hAnsi="Calibri" w:cs="Calibri"/>
          <w:sz w:val="22"/>
          <w:szCs w:val="22"/>
        </w:rPr>
        <w:lastRenderedPageBreak/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30921" w:rsidRPr="001D2232" w14:paraId="08A8BACA" w14:textId="77777777" w:rsidTr="005A3408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</w:tcPr>
          <w:p w14:paraId="3835F299" w14:textId="77777777" w:rsidR="00530921" w:rsidRPr="001D2232" w:rsidRDefault="00530921" w:rsidP="00985474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Acesso à </w:t>
            </w:r>
            <w:r w:rsidR="00985474">
              <w:rPr>
                <w:rFonts w:ascii="Calibri" w:hAnsi="Calibri" w:cs="Calibri"/>
                <w:sz w:val="22"/>
                <w:szCs w:val="22"/>
              </w:rPr>
              <w:t>página home.</w:t>
            </w:r>
          </w:p>
        </w:tc>
      </w:tr>
    </w:tbl>
    <w:p w14:paraId="4C129DBD" w14:textId="77777777" w:rsidR="00530921" w:rsidRPr="001D2232" w:rsidRDefault="00530921" w:rsidP="00530921">
      <w:pPr>
        <w:pStyle w:val="Ttulo6"/>
        <w:keepLines/>
        <w:numPr>
          <w:ilvl w:val="0"/>
          <w:numId w:val="0"/>
        </w:numPr>
        <w:ind w:left="1152" w:hanging="1152"/>
        <w:rPr>
          <w:rFonts w:ascii="Calibri" w:hAnsi="Calibri" w:cs="Calibri"/>
          <w:b w:val="0"/>
          <w:i w:val="0"/>
          <w:sz w:val="22"/>
          <w:szCs w:val="22"/>
        </w:rPr>
      </w:pPr>
    </w:p>
    <w:p w14:paraId="013A4B02" w14:textId="77777777" w:rsidR="00530921" w:rsidRPr="001D2232" w:rsidRDefault="00530921" w:rsidP="00530921">
      <w:pPr>
        <w:pStyle w:val="Ttulo6"/>
        <w:keepLines/>
        <w:rPr>
          <w:rFonts w:ascii="Calibri" w:hAnsi="Calibri" w:cs="Calibri"/>
          <w:sz w:val="22"/>
          <w:szCs w:val="22"/>
        </w:rPr>
      </w:pPr>
      <w:r w:rsidRPr="001D2232">
        <w:rPr>
          <w:rFonts w:ascii="Calibri" w:hAnsi="Calibri" w:cs="Calibri"/>
          <w:sz w:val="22"/>
          <w:szCs w:val="22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710"/>
        <w:gridCol w:w="1620"/>
        <w:gridCol w:w="1710"/>
        <w:gridCol w:w="990"/>
        <w:gridCol w:w="1080"/>
        <w:gridCol w:w="1111"/>
      </w:tblGrid>
      <w:tr w:rsidR="008C1DE5" w:rsidRPr="001D2232" w14:paraId="1557FD9E" w14:textId="77777777" w:rsidTr="008C1DE5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970" w:type="dxa"/>
          </w:tcPr>
          <w:p w14:paraId="345C3C0E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lastRenderedPageBreak/>
              <w:t>Número</w:t>
            </w:r>
          </w:p>
        </w:tc>
        <w:tc>
          <w:tcPr>
            <w:tcW w:w="1710" w:type="dxa"/>
          </w:tcPr>
          <w:p w14:paraId="5178C4FF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Nome</w:t>
            </w:r>
          </w:p>
        </w:tc>
        <w:tc>
          <w:tcPr>
            <w:tcW w:w="1620" w:type="dxa"/>
          </w:tcPr>
          <w:p w14:paraId="212A3CCC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Descrição</w:t>
            </w:r>
          </w:p>
        </w:tc>
        <w:tc>
          <w:tcPr>
            <w:tcW w:w="1710" w:type="dxa"/>
          </w:tcPr>
          <w:p w14:paraId="6C6B2B48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Valores válidos</w:t>
            </w:r>
          </w:p>
        </w:tc>
        <w:tc>
          <w:tcPr>
            <w:tcW w:w="990" w:type="dxa"/>
          </w:tcPr>
          <w:p w14:paraId="66686CCE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Formato</w:t>
            </w:r>
          </w:p>
        </w:tc>
        <w:tc>
          <w:tcPr>
            <w:tcW w:w="1080" w:type="dxa"/>
          </w:tcPr>
          <w:p w14:paraId="4F22FA38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Tipo</w:t>
            </w:r>
          </w:p>
        </w:tc>
        <w:tc>
          <w:tcPr>
            <w:tcW w:w="1111" w:type="dxa"/>
          </w:tcPr>
          <w:p w14:paraId="0BE618F4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napToGrid w:val="0"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napToGrid w:val="0"/>
                <w:sz w:val="22"/>
                <w:szCs w:val="22"/>
              </w:rPr>
              <w:t>Restrições</w:t>
            </w:r>
          </w:p>
        </w:tc>
      </w:tr>
      <w:tr w:rsidR="008C1DE5" w:rsidRPr="001D2232" w14:paraId="0F2FDA28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6BA959FB" w14:textId="77777777" w:rsidR="00530921" w:rsidRPr="001D2232" w:rsidRDefault="00530921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AEDEC3E" w14:textId="77777777" w:rsidR="00530921" w:rsidRPr="001D2232" w:rsidRDefault="00985474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Nome completo</w:t>
            </w:r>
          </w:p>
        </w:tc>
        <w:tc>
          <w:tcPr>
            <w:tcW w:w="1620" w:type="dxa"/>
          </w:tcPr>
          <w:p w14:paraId="748CDC50" w14:textId="77777777" w:rsidR="00530921" w:rsidRPr="001D2232" w:rsidRDefault="008C1DE5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Nome do aluno</w:t>
            </w:r>
          </w:p>
        </w:tc>
        <w:tc>
          <w:tcPr>
            <w:tcW w:w="1710" w:type="dxa"/>
          </w:tcPr>
          <w:p w14:paraId="5AECE870" w14:textId="77777777" w:rsidR="00530921" w:rsidRPr="001D2232" w:rsidRDefault="008C1DE5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4D9E08CC" w14:textId="77777777" w:rsidR="00530921" w:rsidRPr="001D2232" w:rsidRDefault="008C1DE5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2C45A78" w14:textId="77777777" w:rsidR="00530921" w:rsidRPr="001D2232" w:rsidRDefault="008C1DE5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01CF77B4" w14:textId="77777777" w:rsidR="00530921" w:rsidRPr="001D2232" w:rsidRDefault="008C1DE5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14771176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39D0F8FD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0ECE53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Ano</w:t>
            </w:r>
          </w:p>
        </w:tc>
        <w:tc>
          <w:tcPr>
            <w:tcW w:w="1620" w:type="dxa"/>
          </w:tcPr>
          <w:p w14:paraId="3B21562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Ano de matrícula</w:t>
            </w:r>
          </w:p>
        </w:tc>
        <w:tc>
          <w:tcPr>
            <w:tcW w:w="1710" w:type="dxa"/>
          </w:tcPr>
          <w:p w14:paraId="08F1F4DA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454AFFE6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6947F6F0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08D953F8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Números</w:t>
            </w:r>
          </w:p>
        </w:tc>
      </w:tr>
      <w:tr w:rsidR="008C1DE5" w:rsidRPr="001D2232" w14:paraId="5BEC3978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36E59078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FE412B4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Série</w:t>
            </w:r>
          </w:p>
        </w:tc>
        <w:tc>
          <w:tcPr>
            <w:tcW w:w="1620" w:type="dxa"/>
          </w:tcPr>
          <w:p w14:paraId="0BAE4555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Séria do aluno</w:t>
            </w:r>
          </w:p>
        </w:tc>
        <w:tc>
          <w:tcPr>
            <w:tcW w:w="1710" w:type="dxa"/>
          </w:tcPr>
          <w:p w14:paraId="37A67B5C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08D75C15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8F43512" w14:textId="594828FE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5BA4CA28" w14:textId="772192D2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3687DC99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1065A1BD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5FA8DC7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Ensino</w:t>
            </w:r>
          </w:p>
        </w:tc>
        <w:tc>
          <w:tcPr>
            <w:tcW w:w="1620" w:type="dxa"/>
          </w:tcPr>
          <w:p w14:paraId="181DD506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Ensino do aluno</w:t>
            </w:r>
          </w:p>
        </w:tc>
        <w:tc>
          <w:tcPr>
            <w:tcW w:w="1710" w:type="dxa"/>
          </w:tcPr>
          <w:p w14:paraId="4B8216D4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58B2A013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57B3E9AB" w14:textId="55B11CFE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2C182D20" w14:textId="3858E2FE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549F78A5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1526A75C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6EF3CBB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nascimento</w:t>
            </w:r>
          </w:p>
        </w:tc>
        <w:tc>
          <w:tcPr>
            <w:tcW w:w="1620" w:type="dxa"/>
          </w:tcPr>
          <w:p w14:paraId="22F99047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de nascimento do aluno</w:t>
            </w:r>
          </w:p>
        </w:tc>
        <w:tc>
          <w:tcPr>
            <w:tcW w:w="1710" w:type="dxa"/>
          </w:tcPr>
          <w:p w14:paraId="5B20AC10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0F75CB77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350B4C0E" w14:textId="2C2B1522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0D7174EE" w14:textId="0B9C2CEF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2B6EAD6F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04E435E6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1F477DF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Cidade</w:t>
            </w:r>
          </w:p>
        </w:tc>
        <w:tc>
          <w:tcPr>
            <w:tcW w:w="1620" w:type="dxa"/>
          </w:tcPr>
          <w:p w14:paraId="5AA76C25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Cidade de nascimento</w:t>
            </w:r>
          </w:p>
        </w:tc>
        <w:tc>
          <w:tcPr>
            <w:tcW w:w="1710" w:type="dxa"/>
          </w:tcPr>
          <w:p w14:paraId="63ECA1E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080B17CC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2C9CA588" w14:textId="20CF0455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108723A2" w14:textId="3867F426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6029508C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50003BE9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4074983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Estado</w:t>
            </w:r>
          </w:p>
        </w:tc>
        <w:tc>
          <w:tcPr>
            <w:tcW w:w="1620" w:type="dxa"/>
          </w:tcPr>
          <w:p w14:paraId="169C07B3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Estado de nascimento</w:t>
            </w:r>
          </w:p>
        </w:tc>
        <w:tc>
          <w:tcPr>
            <w:tcW w:w="1710" w:type="dxa"/>
          </w:tcPr>
          <w:p w14:paraId="7AE02116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036238A4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6A239191" w14:textId="231154F1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71944509" w14:textId="320BD906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691789CD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2C03E274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C133C95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Nacionalidade</w:t>
            </w:r>
          </w:p>
        </w:tc>
        <w:tc>
          <w:tcPr>
            <w:tcW w:w="1620" w:type="dxa"/>
          </w:tcPr>
          <w:p w14:paraId="7907DBB2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Nacionalidade do aluno</w:t>
            </w:r>
          </w:p>
        </w:tc>
        <w:tc>
          <w:tcPr>
            <w:tcW w:w="1710" w:type="dxa"/>
          </w:tcPr>
          <w:p w14:paraId="3D842504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118CCCEB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619E0B44" w14:textId="44E3D243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07231CE1" w14:textId="23482961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0DE8023F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470E61CD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DCAD7A2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Endereço</w:t>
            </w:r>
          </w:p>
        </w:tc>
        <w:tc>
          <w:tcPr>
            <w:tcW w:w="1620" w:type="dxa"/>
          </w:tcPr>
          <w:p w14:paraId="39BF136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Endereço de residência</w:t>
            </w:r>
          </w:p>
        </w:tc>
        <w:tc>
          <w:tcPr>
            <w:tcW w:w="1710" w:type="dxa"/>
          </w:tcPr>
          <w:p w14:paraId="72574C8C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1A208EAC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6E0E210B" w14:textId="339FD831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2F16848E" w14:textId="24ADFF1E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481369BC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18AAE961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FC7F472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</w:t>
            </w:r>
          </w:p>
        </w:tc>
        <w:tc>
          <w:tcPr>
            <w:tcW w:w="1620" w:type="dxa"/>
          </w:tcPr>
          <w:p w14:paraId="64F99AD2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Número de residência</w:t>
            </w:r>
          </w:p>
        </w:tc>
        <w:tc>
          <w:tcPr>
            <w:tcW w:w="1710" w:type="dxa"/>
          </w:tcPr>
          <w:p w14:paraId="56B54939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03C6EEDF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01C6885A" w14:textId="19FC5ACF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3869A609" w14:textId="4220EFC0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D2058C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8C1DE5" w:rsidRPr="001D2232" w14:paraId="5A9CDE13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2BCC2033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0FC0244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Bairro</w:t>
            </w:r>
          </w:p>
        </w:tc>
        <w:tc>
          <w:tcPr>
            <w:tcW w:w="1620" w:type="dxa"/>
          </w:tcPr>
          <w:p w14:paraId="6EEFDE5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Bairro de residência</w:t>
            </w:r>
          </w:p>
        </w:tc>
        <w:tc>
          <w:tcPr>
            <w:tcW w:w="1710" w:type="dxa"/>
          </w:tcPr>
          <w:p w14:paraId="0330ADAF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7D83C78C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38B2FCF" w14:textId="79150E88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4DB602F9" w14:textId="4EB01571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D2058C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8C1DE5" w:rsidRPr="001D2232" w14:paraId="77A9B6BD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4F007404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F6F939E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Cidade</w:t>
            </w:r>
          </w:p>
        </w:tc>
        <w:tc>
          <w:tcPr>
            <w:tcW w:w="1620" w:type="dxa"/>
          </w:tcPr>
          <w:p w14:paraId="567F104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Cidade de residência</w:t>
            </w:r>
          </w:p>
        </w:tc>
        <w:tc>
          <w:tcPr>
            <w:tcW w:w="1710" w:type="dxa"/>
          </w:tcPr>
          <w:p w14:paraId="639F711E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76C36E20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264C6D9" w14:textId="3EBAB756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2F2D4B2D" w14:textId="199C3537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D2058C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D2058C" w:rsidRPr="001D2232" w14:paraId="630FAB4E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44D4761C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5C3D6FB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CEP</w:t>
            </w:r>
          </w:p>
        </w:tc>
        <w:tc>
          <w:tcPr>
            <w:tcW w:w="1620" w:type="dxa"/>
          </w:tcPr>
          <w:p w14:paraId="651B279C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CEP de residência</w:t>
            </w:r>
          </w:p>
        </w:tc>
        <w:tc>
          <w:tcPr>
            <w:tcW w:w="1710" w:type="dxa"/>
          </w:tcPr>
          <w:p w14:paraId="5DCB7000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60949228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3EB7E06C" w14:textId="4E04DC51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2F296B8C" w14:textId="2C5F2553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2119C9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D2058C" w:rsidRPr="001D2232" w14:paraId="43FBE1B7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6B2BBA2E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79277AB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Pai / Mãe</w:t>
            </w:r>
          </w:p>
        </w:tc>
        <w:tc>
          <w:tcPr>
            <w:tcW w:w="1620" w:type="dxa"/>
          </w:tcPr>
          <w:p w14:paraId="19057F77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Nome do pai e mãe</w:t>
            </w:r>
          </w:p>
        </w:tc>
        <w:tc>
          <w:tcPr>
            <w:tcW w:w="1710" w:type="dxa"/>
          </w:tcPr>
          <w:p w14:paraId="02F7AF62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730FEA16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49443A2" w14:textId="0613F012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06F36F27" w14:textId="59279E11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2119C9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D2058C" w:rsidRPr="001D2232" w14:paraId="7C8ACFE7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310F0C50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95822F2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CPF</w:t>
            </w:r>
          </w:p>
        </w:tc>
        <w:tc>
          <w:tcPr>
            <w:tcW w:w="1620" w:type="dxa"/>
          </w:tcPr>
          <w:p w14:paraId="35415523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CPF do pai e mãe</w:t>
            </w:r>
          </w:p>
        </w:tc>
        <w:tc>
          <w:tcPr>
            <w:tcW w:w="1710" w:type="dxa"/>
          </w:tcPr>
          <w:p w14:paraId="266BF489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1690F6ED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525D9CB1" w14:textId="0F2CBFFA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6C510DC9" w14:textId="5EB5790B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3163B">
              <w:rPr>
                <w:rFonts w:ascii="Calibri" w:hAnsi="Calibri" w:cs="Calibri"/>
                <w:sz w:val="22"/>
                <w:szCs w:val="22"/>
              </w:rPr>
              <w:t xml:space="preserve">Texto com no máximo </w:t>
            </w:r>
            <w:r>
              <w:rPr>
                <w:rFonts w:ascii="Calibri" w:hAnsi="Calibri" w:cs="Calibri"/>
                <w:sz w:val="22"/>
                <w:szCs w:val="22"/>
              </w:rPr>
              <w:t>14</w:t>
            </w:r>
            <w:r w:rsidRPr="0053163B">
              <w:rPr>
                <w:rFonts w:ascii="Calibri" w:hAnsi="Calibri" w:cs="Calibri"/>
                <w:sz w:val="22"/>
                <w:szCs w:val="22"/>
              </w:rPr>
              <w:t xml:space="preserve"> caracteres</w:t>
            </w:r>
          </w:p>
        </w:tc>
      </w:tr>
      <w:tr w:rsidR="00D2058C" w:rsidRPr="001D2232" w14:paraId="2DD137C6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7456C2BB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F797CD7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RG</w:t>
            </w:r>
          </w:p>
        </w:tc>
        <w:tc>
          <w:tcPr>
            <w:tcW w:w="1620" w:type="dxa"/>
          </w:tcPr>
          <w:p w14:paraId="32B71627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RG</w:t>
            </w:r>
            <w:r w:rsidRPr="00FA2254">
              <w:rPr>
                <w:rFonts w:ascii="Calibri" w:hAnsi="Calibri" w:cs="Calibri"/>
                <w:sz w:val="22"/>
                <w:szCs w:val="22"/>
              </w:rPr>
              <w:t xml:space="preserve"> do pai e mãe</w:t>
            </w:r>
          </w:p>
        </w:tc>
        <w:tc>
          <w:tcPr>
            <w:tcW w:w="1710" w:type="dxa"/>
          </w:tcPr>
          <w:p w14:paraId="34D9AC09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1DA9B541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129B4C3E" w14:textId="1AF5E40B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6AC8A0E4" w14:textId="5909205A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3163B">
              <w:rPr>
                <w:rFonts w:ascii="Calibri" w:hAnsi="Calibri" w:cs="Calibri"/>
                <w:sz w:val="22"/>
                <w:szCs w:val="22"/>
              </w:rPr>
              <w:t xml:space="preserve">Texto com no máximo 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Pr="0053163B">
              <w:rPr>
                <w:rFonts w:ascii="Calibri" w:hAnsi="Calibri" w:cs="Calibri"/>
                <w:sz w:val="22"/>
                <w:szCs w:val="22"/>
              </w:rPr>
              <w:t xml:space="preserve"> caracteres</w:t>
            </w:r>
          </w:p>
        </w:tc>
      </w:tr>
      <w:tr w:rsidR="00D2058C" w:rsidRPr="001D2232" w14:paraId="430F58B2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4E5584F7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1DACFFF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Profissão</w:t>
            </w:r>
          </w:p>
        </w:tc>
        <w:tc>
          <w:tcPr>
            <w:tcW w:w="1620" w:type="dxa"/>
          </w:tcPr>
          <w:p w14:paraId="026A426E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Profissão</w:t>
            </w:r>
            <w:r w:rsidRPr="00FA2254">
              <w:rPr>
                <w:rFonts w:ascii="Calibri" w:hAnsi="Calibri" w:cs="Calibri"/>
                <w:sz w:val="22"/>
                <w:szCs w:val="22"/>
              </w:rPr>
              <w:t xml:space="preserve"> do pai e mãe</w:t>
            </w:r>
          </w:p>
        </w:tc>
        <w:tc>
          <w:tcPr>
            <w:tcW w:w="1710" w:type="dxa"/>
          </w:tcPr>
          <w:p w14:paraId="418332CE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6140CF32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0E599127" w14:textId="719057B5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1D222C6F" w14:textId="47A7F33D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3163B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D2058C" w:rsidRPr="001D2232" w14:paraId="0C59C3C1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3ECA6B3F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76812DC5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Empresa</w:t>
            </w:r>
          </w:p>
        </w:tc>
        <w:tc>
          <w:tcPr>
            <w:tcW w:w="1620" w:type="dxa"/>
          </w:tcPr>
          <w:p w14:paraId="54C5CF42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Empresa</w:t>
            </w:r>
            <w:r w:rsidRPr="00FA2254">
              <w:rPr>
                <w:rFonts w:ascii="Calibri" w:hAnsi="Calibri" w:cs="Calibri"/>
                <w:sz w:val="22"/>
                <w:szCs w:val="22"/>
              </w:rPr>
              <w:t xml:space="preserve"> do pai e mãe</w:t>
            </w:r>
          </w:p>
        </w:tc>
        <w:tc>
          <w:tcPr>
            <w:tcW w:w="1710" w:type="dxa"/>
          </w:tcPr>
          <w:p w14:paraId="43ACF802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5DB3472E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1BEA37A" w14:textId="15264BE4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49924B26" w14:textId="112B3F15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3163B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D2058C" w:rsidRPr="001D2232" w14:paraId="2278D8CC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6AB77982" w14:textId="77777777" w:rsidR="00D2058C" w:rsidRPr="001D2232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BBD6B7C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Telefone</w:t>
            </w:r>
          </w:p>
        </w:tc>
        <w:tc>
          <w:tcPr>
            <w:tcW w:w="1620" w:type="dxa"/>
          </w:tcPr>
          <w:p w14:paraId="4CD1462B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Telefone</w:t>
            </w:r>
            <w:r w:rsidRPr="00FA2254">
              <w:rPr>
                <w:rFonts w:ascii="Calibri" w:hAnsi="Calibri" w:cs="Calibri"/>
                <w:sz w:val="22"/>
                <w:szCs w:val="22"/>
              </w:rPr>
              <w:t xml:space="preserve"> do pai e mãe</w:t>
            </w:r>
          </w:p>
        </w:tc>
        <w:tc>
          <w:tcPr>
            <w:tcW w:w="1710" w:type="dxa"/>
          </w:tcPr>
          <w:p w14:paraId="137DBC76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59B3B05D" w14:textId="77777777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5D81D426" w14:textId="14B83F6C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58B49304" w14:textId="431FCCE4" w:rsidR="00D2058C" w:rsidRPr="001D2232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3163B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D2058C" w:rsidRPr="00877A5D" w14:paraId="260C61A3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1121C382" w14:textId="77777777" w:rsidR="00D2058C" w:rsidRPr="00877A5D" w:rsidRDefault="00D2058C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7560AF2" w14:textId="77777777" w:rsidR="00D2058C" w:rsidRPr="00877A5D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877A5D">
              <w:rPr>
                <w:rFonts w:ascii="Calibri" w:hAnsi="Calibri" w:cs="Calibri"/>
                <w:sz w:val="22"/>
                <w:szCs w:val="22"/>
              </w:rPr>
              <w:t>E-mail</w:t>
            </w:r>
          </w:p>
        </w:tc>
        <w:tc>
          <w:tcPr>
            <w:tcW w:w="1620" w:type="dxa"/>
          </w:tcPr>
          <w:p w14:paraId="1AEED303" w14:textId="77777777" w:rsidR="00D2058C" w:rsidRPr="00877A5D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877A5D">
              <w:rPr>
                <w:rFonts w:ascii="Calibri" w:hAnsi="Calibri" w:cs="Calibri"/>
                <w:sz w:val="22"/>
                <w:szCs w:val="22"/>
              </w:rPr>
              <w:t>E-mail do pai e mãe</w:t>
            </w:r>
          </w:p>
        </w:tc>
        <w:tc>
          <w:tcPr>
            <w:tcW w:w="1710" w:type="dxa"/>
          </w:tcPr>
          <w:p w14:paraId="5721DF8C" w14:textId="77777777" w:rsidR="00D2058C" w:rsidRPr="00877A5D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877A5D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4989E64F" w14:textId="77777777" w:rsidR="00D2058C" w:rsidRPr="00877A5D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877A5D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A55467B" w14:textId="670166B3" w:rsidR="00D2058C" w:rsidRPr="00877A5D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447DB819" w14:textId="36040C83" w:rsidR="00D2058C" w:rsidRPr="00877A5D" w:rsidRDefault="00D2058C" w:rsidP="00D2058C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53163B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8C1DE5" w:rsidRPr="001D2232" w14:paraId="4729CA17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440A79CA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0EF1079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Mesmo endereço aluno?</w:t>
            </w:r>
          </w:p>
        </w:tc>
        <w:tc>
          <w:tcPr>
            <w:tcW w:w="1620" w:type="dxa"/>
          </w:tcPr>
          <w:p w14:paraId="4E57E6D8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Confirmação para pai e mãe</w:t>
            </w:r>
          </w:p>
        </w:tc>
        <w:tc>
          <w:tcPr>
            <w:tcW w:w="1710" w:type="dxa"/>
          </w:tcPr>
          <w:p w14:paraId="1D3FD419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34B87E93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24DCAFC9" w14:textId="00A4C82F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Caixa de </w:t>
            </w:r>
            <w:r>
              <w:rPr>
                <w:rFonts w:ascii="Calibri" w:hAnsi="Calibri" w:cs="Calibri"/>
                <w:sz w:val="22"/>
                <w:szCs w:val="22"/>
              </w:rPr>
              <w:t>seleção</w:t>
            </w:r>
          </w:p>
        </w:tc>
        <w:tc>
          <w:tcPr>
            <w:tcW w:w="1111" w:type="dxa"/>
          </w:tcPr>
          <w:p w14:paraId="41507874" w14:textId="4493F6B8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8C1DE5" w:rsidRPr="001D2232" w14:paraId="01943FD7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293AA6EE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A22B261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Religião</w:t>
            </w:r>
          </w:p>
        </w:tc>
        <w:tc>
          <w:tcPr>
            <w:tcW w:w="1620" w:type="dxa"/>
          </w:tcPr>
          <w:p w14:paraId="30221CBD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Religião do aluno</w:t>
            </w:r>
          </w:p>
        </w:tc>
        <w:tc>
          <w:tcPr>
            <w:tcW w:w="1710" w:type="dxa"/>
          </w:tcPr>
          <w:p w14:paraId="27B54EE9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71A108B9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49D8975E" w14:textId="374F8CFC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texto</w:t>
            </w:r>
          </w:p>
        </w:tc>
        <w:tc>
          <w:tcPr>
            <w:tcW w:w="1111" w:type="dxa"/>
          </w:tcPr>
          <w:p w14:paraId="1533DC39" w14:textId="4E2AF449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 w:rsidRPr="00D2058C">
              <w:rPr>
                <w:rFonts w:ascii="Calibri" w:hAnsi="Calibri" w:cs="Calibri"/>
                <w:sz w:val="22"/>
                <w:szCs w:val="22"/>
              </w:rPr>
              <w:t>Texto com no máximo 45 caracteres</w:t>
            </w:r>
          </w:p>
        </w:tc>
      </w:tr>
      <w:tr w:rsidR="008C1DE5" w:rsidRPr="001D2232" w14:paraId="38A8E974" w14:textId="77777777" w:rsidTr="008C1D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14:paraId="2F61D95F" w14:textId="77777777" w:rsidR="008C1DE5" w:rsidRPr="001D2232" w:rsidRDefault="008C1DE5" w:rsidP="00DE6244">
            <w:pPr>
              <w:pStyle w:val="Tabela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7DCE92E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Declaração de raça</w:t>
            </w:r>
          </w:p>
        </w:tc>
        <w:tc>
          <w:tcPr>
            <w:tcW w:w="1620" w:type="dxa"/>
          </w:tcPr>
          <w:p w14:paraId="50EA5C9E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Raça do aluno</w:t>
            </w:r>
          </w:p>
        </w:tc>
        <w:tc>
          <w:tcPr>
            <w:tcW w:w="1710" w:type="dxa"/>
          </w:tcPr>
          <w:p w14:paraId="49F005E5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181EFCA2" w14:textId="77777777" w:rsidR="008C1DE5" w:rsidRPr="001D2232" w:rsidRDefault="008C1DE5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080" w:type="dxa"/>
          </w:tcPr>
          <w:p w14:paraId="77CE8F8A" w14:textId="6D121A29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Caixa de seleção</w:t>
            </w:r>
          </w:p>
        </w:tc>
        <w:tc>
          <w:tcPr>
            <w:tcW w:w="1111" w:type="dxa"/>
          </w:tcPr>
          <w:p w14:paraId="4A65A648" w14:textId="547A31BD" w:rsidR="008C1DE5" w:rsidRPr="001D2232" w:rsidRDefault="00D2058C" w:rsidP="008C1DE5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14:paraId="4310E40D" w14:textId="77777777" w:rsidR="00530921" w:rsidRPr="001D2232" w:rsidRDefault="00530921" w:rsidP="00530921">
      <w:pPr>
        <w:pStyle w:val="Corpodetexto"/>
        <w:rPr>
          <w:rFonts w:ascii="Calibri" w:hAnsi="Calibri" w:cs="Calibri"/>
          <w:sz w:val="22"/>
          <w:szCs w:val="22"/>
        </w:rPr>
      </w:pPr>
    </w:p>
    <w:p w14:paraId="7A09A98D" w14:textId="77777777" w:rsidR="00530921" w:rsidRPr="001D2232" w:rsidRDefault="00530921" w:rsidP="00530921">
      <w:pPr>
        <w:pStyle w:val="Ttulo6"/>
        <w:keepLines/>
        <w:rPr>
          <w:rFonts w:ascii="Calibri" w:hAnsi="Calibri" w:cs="Calibri"/>
          <w:sz w:val="22"/>
          <w:szCs w:val="22"/>
        </w:rPr>
      </w:pPr>
      <w:r w:rsidRPr="001D2232">
        <w:rPr>
          <w:rFonts w:ascii="Calibri" w:hAnsi="Calibri" w:cs="Calibri"/>
          <w:sz w:val="22"/>
          <w:szCs w:val="22"/>
        </w:rPr>
        <w:lastRenderedPageBreak/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530921" w:rsidRPr="001D2232" w14:paraId="12975780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5FBA7677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14:paraId="0F5F90F8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4111" w:type="dxa"/>
          </w:tcPr>
          <w:p w14:paraId="6049367C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Ação</w:t>
            </w:r>
          </w:p>
        </w:tc>
        <w:tc>
          <w:tcPr>
            <w:tcW w:w="2457" w:type="dxa"/>
          </w:tcPr>
          <w:p w14:paraId="73BC1C51" w14:textId="77777777" w:rsidR="00530921" w:rsidRPr="001D2232" w:rsidRDefault="00530921" w:rsidP="005A3408">
            <w:pPr>
              <w:pStyle w:val="Tabel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D2232">
              <w:rPr>
                <w:rFonts w:ascii="Calibri" w:hAnsi="Calibri" w:cs="Calibri"/>
                <w:b/>
                <w:sz w:val="22"/>
                <w:szCs w:val="22"/>
              </w:rPr>
              <w:t>Restrições</w:t>
            </w:r>
          </w:p>
        </w:tc>
      </w:tr>
      <w:tr w:rsidR="00530921" w:rsidRPr="001D2232" w14:paraId="644D3A2D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53047794" w14:textId="77777777" w:rsidR="00530921" w:rsidRPr="001D2232" w:rsidRDefault="00530921" w:rsidP="00DE6244">
            <w:pPr>
              <w:pStyle w:val="Tabela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D6C5DCD" w14:textId="77777777" w:rsidR="00530921" w:rsidRPr="001D2232" w:rsidRDefault="00985474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“Cadastrar”</w:t>
            </w:r>
          </w:p>
        </w:tc>
        <w:tc>
          <w:tcPr>
            <w:tcW w:w="4111" w:type="dxa"/>
          </w:tcPr>
          <w:p w14:paraId="71577708" w14:textId="5DBFBC07" w:rsidR="00530921" w:rsidRPr="001D2232" w:rsidRDefault="00DE6244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Cadastra novo aluno com as informações preenchidas</w:t>
            </w:r>
          </w:p>
        </w:tc>
        <w:tc>
          <w:tcPr>
            <w:tcW w:w="2457" w:type="dxa"/>
          </w:tcPr>
          <w:p w14:paraId="437E6DF5" w14:textId="36208B6D" w:rsidR="00530921" w:rsidRPr="001D2232" w:rsidRDefault="00DE6244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530921" w:rsidRPr="001D2232" w14:paraId="56DDC3E0" w14:textId="77777777" w:rsidTr="005A34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14:paraId="01BDB8F4" w14:textId="77777777" w:rsidR="00530921" w:rsidRPr="001D2232" w:rsidRDefault="00530921" w:rsidP="00DE6244">
            <w:pPr>
              <w:pStyle w:val="Tabela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6D0BA1" w14:textId="1CBDBDA1" w:rsidR="00530921" w:rsidRPr="001D2232" w:rsidRDefault="00DE6244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“Cancelar cadastro”</w:t>
            </w:r>
          </w:p>
        </w:tc>
        <w:tc>
          <w:tcPr>
            <w:tcW w:w="4111" w:type="dxa"/>
          </w:tcPr>
          <w:p w14:paraId="00641907" w14:textId="5FF91F9F" w:rsidR="00530921" w:rsidRPr="00DE6244" w:rsidRDefault="00DE6244" w:rsidP="005A3408">
            <w:pPr>
              <w:pStyle w:val="Tabela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Cancela o cadastro de novo aluno</w:t>
            </w:r>
          </w:p>
        </w:tc>
        <w:tc>
          <w:tcPr>
            <w:tcW w:w="2457" w:type="dxa"/>
          </w:tcPr>
          <w:p w14:paraId="1B20DD7D" w14:textId="1991A872" w:rsidR="00530921" w:rsidRPr="001D2232" w:rsidRDefault="00DE6244" w:rsidP="005A3408">
            <w:pPr>
              <w:pStyle w:val="Tabe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14:paraId="14B04AD5" w14:textId="77777777" w:rsidR="00530921" w:rsidRPr="00AE102A" w:rsidRDefault="00530921" w:rsidP="00530921">
      <w:pPr>
        <w:rPr>
          <w:highlight w:val="yellow"/>
        </w:rPr>
      </w:pPr>
    </w:p>
    <w:p w14:paraId="4A339AC8" w14:textId="77777777" w:rsidR="001D2232" w:rsidRPr="00AE102A" w:rsidRDefault="001D2232" w:rsidP="00530921">
      <w:pPr>
        <w:pStyle w:val="Corpodetexto"/>
        <w:rPr>
          <w:highlight w:val="yellow"/>
        </w:rPr>
      </w:pPr>
    </w:p>
    <w:p w14:paraId="38C5B67C" w14:textId="77777777" w:rsidR="001D2232" w:rsidRPr="00AE102A" w:rsidRDefault="001D2232" w:rsidP="001D2232">
      <w:pPr>
        <w:pStyle w:val="Corpodetexto"/>
        <w:rPr>
          <w:highlight w:val="yellow"/>
        </w:rPr>
      </w:pPr>
    </w:p>
    <w:sectPr w:rsidR="001D2232" w:rsidRPr="00AE102A">
      <w:headerReference w:type="even" r:id="rId7"/>
      <w:footerReference w:type="even" r:id="rId8"/>
      <w:footerReference w:type="default" r:id="rId9"/>
      <w:headerReference w:type="first" r:id="rId10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F925" w14:textId="77777777" w:rsidR="00AF66CF" w:rsidRDefault="00AF66CF">
      <w:r>
        <w:separator/>
      </w:r>
    </w:p>
  </w:endnote>
  <w:endnote w:type="continuationSeparator" w:id="0">
    <w:p w14:paraId="0B3D79CD" w14:textId="77777777" w:rsidR="00AF66CF" w:rsidRDefault="00AF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405C" w14:textId="77777777" w:rsidR="00E63E4A" w:rsidRDefault="00E63E4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7AF2D9" w14:textId="77777777" w:rsidR="00E63E4A" w:rsidRDefault="00E63E4A" w:rsidP="00F46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5C9B" w14:textId="77777777" w:rsidR="00E63E4A" w:rsidRDefault="00E63E4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6A097FA" w14:textId="77777777" w:rsidR="00E63E4A" w:rsidRDefault="00E63E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A347" w14:textId="77777777" w:rsidR="00AF66CF" w:rsidRDefault="00AF66CF">
      <w:r>
        <w:separator/>
      </w:r>
    </w:p>
  </w:footnote>
  <w:footnote w:type="continuationSeparator" w:id="0">
    <w:p w14:paraId="4BF18E2B" w14:textId="77777777" w:rsidR="00AF66CF" w:rsidRDefault="00AF6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BC44" w14:textId="77777777" w:rsidR="00E63E4A" w:rsidRPr="009D327C" w:rsidRDefault="001D2232">
    <w:pPr>
      <w:pStyle w:val="Cabealho"/>
      <w:rPr>
        <w:sz w:val="24"/>
        <w:szCs w:val="24"/>
      </w:rPr>
    </w:pPr>
    <w:r>
      <w:rPr>
        <w:sz w:val="24"/>
        <w:szCs w:val="24"/>
      </w:rP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Default="001D2232">
    <w:pPr>
      <w:pStyle w:val="Cabealho"/>
    </w:pPr>
    <w:r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9"/>
  </w:num>
  <w:num w:numId="2" w16cid:durableId="7611055">
    <w:abstractNumId w:val="7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3</TotalTime>
  <Pages>7</Pages>
  <Words>457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3</cp:revision>
  <cp:lastPrinted>1601-01-01T00:00:00Z</cp:lastPrinted>
  <dcterms:created xsi:type="dcterms:W3CDTF">2023-09-07T16:09:00Z</dcterms:created>
  <dcterms:modified xsi:type="dcterms:W3CDTF">2023-09-07T16:09:00Z</dcterms:modified>
</cp:coreProperties>
</file>